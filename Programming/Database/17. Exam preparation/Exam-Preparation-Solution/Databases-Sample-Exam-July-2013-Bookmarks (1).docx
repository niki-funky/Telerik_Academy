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E1" w:rsidRDefault="002451E1" w:rsidP="002451E1">
      <w:pPr>
        <w:pStyle w:val="Heading1"/>
        <w:jc w:val="center"/>
      </w:pPr>
      <w:r>
        <w:t>Database Systems – Sample Exam – July 2013</w:t>
      </w:r>
    </w:p>
    <w:p w:rsidR="002451E1" w:rsidRDefault="002451E1" w:rsidP="002451E1">
      <w:r>
        <w:t xml:space="preserve">You are assigned to design </w:t>
      </w:r>
      <w:r w:rsidR="008F1EF5">
        <w:t>data</w:t>
      </w:r>
      <w:r>
        <w:t xml:space="preserve"> model and data access logic for an online </w:t>
      </w:r>
      <w:r w:rsidRPr="00126228">
        <w:rPr>
          <w:b/>
        </w:rPr>
        <w:t>bookmarking site</w:t>
      </w:r>
      <w:r>
        <w:t xml:space="preserve">. The site should hold </w:t>
      </w:r>
      <w:r w:rsidRPr="00126228">
        <w:rPr>
          <w:b/>
        </w:rPr>
        <w:t>users</w:t>
      </w:r>
      <w:r>
        <w:t xml:space="preserve"> and each user should have a set of </w:t>
      </w:r>
      <w:r w:rsidRPr="00126228">
        <w:rPr>
          <w:b/>
        </w:rPr>
        <w:t>bookmarks</w:t>
      </w:r>
      <w:r>
        <w:t xml:space="preserve">. Each bookmark has a title, an URL, and optional notes. Bookmarks can be tagged with a set of </w:t>
      </w:r>
      <w:r w:rsidRPr="001B06DE">
        <w:rPr>
          <w:b/>
        </w:rPr>
        <w:t>tags</w:t>
      </w:r>
      <w:r>
        <w:t>.</w:t>
      </w:r>
      <w:r w:rsidR="00C45ACF">
        <w:t xml:space="preserve"> Users have username</w:t>
      </w:r>
      <w:r w:rsidR="00746BFE">
        <w:t xml:space="preserve">, </w:t>
      </w:r>
      <w:r w:rsidR="00EF5901">
        <w:t>optional</w:t>
      </w:r>
      <w:r w:rsidR="00C45ACF">
        <w:t xml:space="preserve"> password (MD5 hash) </w:t>
      </w:r>
      <w:r w:rsidR="00EF5901">
        <w:t xml:space="preserve">and optional </w:t>
      </w:r>
      <w:r w:rsidR="00C45ACF">
        <w:t>name. Tags are words or phrases, e.g. "SQL" or "Entity Framework".</w:t>
      </w:r>
    </w:p>
    <w:p w:rsidR="002451E1" w:rsidRDefault="002451E1" w:rsidP="00C45ACF">
      <w:pPr>
        <w:pStyle w:val="Heading3"/>
        <w:numPr>
          <w:ilvl w:val="0"/>
          <w:numId w:val="10"/>
        </w:numPr>
        <w:tabs>
          <w:tab w:val="left" w:pos="1276"/>
        </w:tabs>
        <w:spacing w:after="120"/>
        <w:jc w:val="left"/>
      </w:pPr>
      <w:r>
        <w:t>Bookmarks Database</w:t>
      </w:r>
    </w:p>
    <w:p w:rsidR="005B6632" w:rsidRDefault="002451E1" w:rsidP="002451E1">
      <w:r>
        <w:t xml:space="preserve">Design a database schema in SQL Server to keep the </w:t>
      </w:r>
      <w:r>
        <w:rPr>
          <w:b/>
        </w:rPr>
        <w:t>users</w:t>
      </w:r>
      <w:r>
        <w:t xml:space="preserve">, </w:t>
      </w:r>
      <w:r>
        <w:rPr>
          <w:b/>
        </w:rPr>
        <w:t>bookmarks</w:t>
      </w:r>
      <w:r w:rsidRPr="000D3146">
        <w:t xml:space="preserve"> and </w:t>
      </w:r>
      <w:r>
        <w:rPr>
          <w:b/>
        </w:rPr>
        <w:t>tags</w:t>
      </w:r>
      <w:r>
        <w:t>.</w:t>
      </w:r>
    </w:p>
    <w:p w:rsidR="002451E1" w:rsidRDefault="005B6632" w:rsidP="002451E1">
      <w:r>
        <w:t>Provide a</w:t>
      </w:r>
      <w:r w:rsidR="006306A3">
        <w:t xml:space="preserve"> </w:t>
      </w:r>
      <w:r w:rsidR="006306A3" w:rsidRPr="006306A3">
        <w:rPr>
          <w:b/>
        </w:rPr>
        <w:t>SQL</w:t>
      </w:r>
      <w:r w:rsidRPr="006306A3">
        <w:rPr>
          <w:b/>
        </w:rPr>
        <w:t xml:space="preserve"> script for your database schema</w:t>
      </w:r>
      <w:r>
        <w:t>. Script the schema only without any data in it.</w:t>
      </w:r>
    </w:p>
    <w:p w:rsidR="002451E1" w:rsidRDefault="00C45ACF" w:rsidP="002451E1">
      <w:pPr>
        <w:spacing w:before="0" w:after="0"/>
        <w:jc w:val="right"/>
      </w:pPr>
      <w:r>
        <w:rPr>
          <w:szCs w:val="22"/>
        </w:rPr>
        <w:t>10</w:t>
      </w:r>
      <w:r w:rsidR="002451E1">
        <w:rPr>
          <w:szCs w:val="22"/>
        </w:rPr>
        <w:t xml:space="preserve"> score</w:t>
      </w:r>
    </w:p>
    <w:p w:rsidR="00C45ACF" w:rsidRDefault="00C45ACF" w:rsidP="00C45ACF">
      <w:pPr>
        <w:pStyle w:val="Heading3"/>
        <w:numPr>
          <w:ilvl w:val="0"/>
          <w:numId w:val="10"/>
        </w:numPr>
        <w:tabs>
          <w:tab w:val="left" w:pos="1276"/>
        </w:tabs>
        <w:spacing w:after="120"/>
        <w:jc w:val="left"/>
      </w:pPr>
      <w:r>
        <w:t>Database Tuning</w:t>
      </w:r>
    </w:p>
    <w:p w:rsidR="001E4080" w:rsidRDefault="002451E1" w:rsidP="002451E1">
      <w:r>
        <w:t xml:space="preserve">Ensure you have defined appropriate </w:t>
      </w:r>
      <w:r w:rsidRPr="000D3146">
        <w:rPr>
          <w:b/>
        </w:rPr>
        <w:t>constraints</w:t>
      </w:r>
      <w:r>
        <w:t xml:space="preserve"> to ensure data integrity. Ensure you have defined appropriate database </w:t>
      </w:r>
      <w:r w:rsidRPr="000D3146">
        <w:rPr>
          <w:b/>
        </w:rPr>
        <w:t>indexes</w:t>
      </w:r>
      <w:r>
        <w:t xml:space="preserve"> </w:t>
      </w:r>
      <w:r w:rsidR="00C45ACF">
        <w:t xml:space="preserve">to allow </w:t>
      </w:r>
      <w:r>
        <w:t>fast searching by user</w:t>
      </w:r>
      <w:r w:rsidR="00C45ACF">
        <w:t>name</w:t>
      </w:r>
      <w:r>
        <w:t>, by title, and by set of tags. Fast case-insensitive searching by any word contained in the bookmark</w:t>
      </w:r>
      <w:r w:rsidR="008C6DCC">
        <w:t>'s</w:t>
      </w:r>
      <w:r>
        <w:t xml:space="preserve"> title should be supported.</w:t>
      </w:r>
    </w:p>
    <w:p w:rsidR="002451E1" w:rsidRDefault="001E4080" w:rsidP="002451E1">
      <w:r>
        <w:t>* T</w:t>
      </w:r>
      <w:r w:rsidR="002451E1">
        <w:t xml:space="preserve">he easiest way to implement </w:t>
      </w:r>
      <w:r>
        <w:t xml:space="preserve">searching in the bookmark titles </w:t>
      </w:r>
      <w:r w:rsidR="002451E1">
        <w:t>is by automatically tag the bookmark with all words contained in its title.</w:t>
      </w:r>
    </w:p>
    <w:p w:rsidR="002451E1" w:rsidRPr="002020F2" w:rsidRDefault="002451E1" w:rsidP="002451E1">
      <w:r>
        <w:t>* You are not allowed to use "Full-Text Search" in MS SQL Server.</w:t>
      </w:r>
    </w:p>
    <w:p w:rsidR="002451E1" w:rsidRDefault="002451E1" w:rsidP="002451E1">
      <w:pPr>
        <w:spacing w:before="0" w:after="0"/>
        <w:jc w:val="right"/>
        <w:rPr>
          <w:szCs w:val="22"/>
        </w:rPr>
      </w:pPr>
      <w:r>
        <w:rPr>
          <w:szCs w:val="22"/>
        </w:rPr>
        <w:t>5 score</w:t>
      </w:r>
      <w:r w:rsidR="00FD66A2">
        <w:rPr>
          <w:szCs w:val="22"/>
        </w:rPr>
        <w:t xml:space="preserve"> (</w:t>
      </w:r>
      <w:r w:rsidR="008F54C2">
        <w:rPr>
          <w:szCs w:val="22"/>
        </w:rPr>
        <w:t>optional</w:t>
      </w:r>
      <w:r w:rsidR="00FD66A2">
        <w:rPr>
          <w:szCs w:val="22"/>
        </w:rPr>
        <w:t>)</w:t>
      </w:r>
    </w:p>
    <w:p w:rsidR="002451E1" w:rsidRPr="007B3C5D" w:rsidRDefault="00796B48" w:rsidP="002451E1">
      <w:pPr>
        <w:pStyle w:val="Heading3"/>
        <w:numPr>
          <w:ilvl w:val="0"/>
          <w:numId w:val="10"/>
        </w:numPr>
        <w:tabs>
          <w:tab w:val="left" w:pos="1276"/>
        </w:tabs>
        <w:spacing w:after="120"/>
        <w:jc w:val="left"/>
      </w:pPr>
      <w:r>
        <w:t xml:space="preserve">Import Bookmarks from XML </w:t>
      </w:r>
      <w:r w:rsidR="005D3CCC">
        <w:t>File</w:t>
      </w:r>
    </w:p>
    <w:p w:rsidR="002451E1" w:rsidRDefault="002451E1" w:rsidP="002451E1">
      <w:r>
        <w:t xml:space="preserve">Write a </w:t>
      </w:r>
      <w:r w:rsidR="00796B48">
        <w:rPr>
          <w:b/>
        </w:rPr>
        <w:t>C# program</w:t>
      </w:r>
      <w:r>
        <w:t xml:space="preserve"> for </w:t>
      </w:r>
      <w:r>
        <w:rPr>
          <w:b/>
        </w:rPr>
        <w:t>importing</w:t>
      </w:r>
      <w:r w:rsidRPr="00C46973">
        <w:rPr>
          <w:b/>
        </w:rPr>
        <w:t xml:space="preserve"> into the DB a set of book</w:t>
      </w:r>
      <w:r>
        <w:rPr>
          <w:b/>
        </w:rPr>
        <w:t>marks</w:t>
      </w:r>
      <w:r>
        <w:t xml:space="preserve"> given in XML </w:t>
      </w:r>
      <w:r w:rsidR="002501EA">
        <w:t>file "</w:t>
      </w:r>
      <w:r w:rsidR="002501EA" w:rsidRPr="002501EA">
        <w:rPr>
          <w:b/>
        </w:rPr>
        <w:t>bookmarks.xml</w:t>
      </w:r>
      <w:r w:rsidR="002501EA">
        <w:t>"</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96B48" w:rsidRPr="00796B48" w:rsidTr="00796B48">
        <w:tc>
          <w:tcPr>
            <w:tcW w:w="10206" w:type="dxa"/>
            <w:shd w:val="clear" w:color="auto" w:fill="auto"/>
            <w:vAlign w:val="center"/>
          </w:tcPr>
          <w:p w:rsidR="00796B48" w:rsidRPr="00796B48" w:rsidRDefault="002501EA" w:rsidP="00EF0B72">
            <w:pPr>
              <w:spacing w:before="0" w:after="0"/>
              <w:jc w:val="left"/>
              <w:rPr>
                <w:rFonts w:ascii="Consolas" w:hAnsi="Consolas" w:cs="Consolas"/>
                <w:b/>
                <w:noProof/>
                <w:sz w:val="21"/>
                <w:szCs w:val="21"/>
              </w:rPr>
            </w:pPr>
            <w:r>
              <w:rPr>
                <w:rFonts w:ascii="Consolas" w:hAnsi="Consolas" w:cs="Consolas"/>
                <w:b/>
                <w:noProof/>
                <w:sz w:val="21"/>
                <w:szCs w:val="21"/>
              </w:rPr>
              <w:t>b</w:t>
            </w:r>
            <w:r w:rsidR="00796B48" w:rsidRPr="00796B48">
              <w:rPr>
                <w:rFonts w:ascii="Consolas" w:hAnsi="Consolas" w:cs="Consolas"/>
                <w:b/>
                <w:noProof/>
                <w:sz w:val="21"/>
                <w:szCs w:val="21"/>
              </w:rPr>
              <w:t>ookmarks.xml</w:t>
            </w:r>
          </w:p>
        </w:tc>
      </w:tr>
      <w:tr w:rsidR="00796B48" w:rsidRPr="00FD0177" w:rsidTr="00796B48">
        <w:tc>
          <w:tcPr>
            <w:tcW w:w="10206" w:type="dxa"/>
            <w:shd w:val="clear" w:color="auto" w:fill="auto"/>
            <w:vAlign w:val="center"/>
          </w:tcPr>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&lt;bookmarks&gt;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&lt;title&gt;Nakov's books&lt;/title&gt;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7E1CE4">
              <w:rPr>
                <w:rFonts w:ascii="Consolas" w:hAnsi="Consolas" w:cs="Consolas"/>
                <w:noProof/>
                <w:sz w:val="22"/>
                <w:szCs w:val="22"/>
              </w:rPr>
              <w:t>http://www.nakov.com/books/</w:t>
            </w:r>
            <w:r>
              <w:rPr>
                <w:rFonts w:ascii="Consolas" w:hAnsi="Consolas" w:cs="Consolas"/>
                <w:noProof/>
                <w:sz w:val="22"/>
                <w:szCs w:val="22"/>
              </w:rPr>
              <w:t>&lt;/url&gt;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&lt;tags&gt;nakov, programming,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w:t>
            </w:r>
            <w:r w:rsidR="006F6A9F">
              <w:rPr>
                <w:rFonts w:ascii="Consolas" w:hAnsi="Consolas" w:cs="Consolas"/>
                <w:noProof/>
                <w:sz w:val="22"/>
                <w:szCs w:val="22"/>
              </w:rPr>
              <w:t>todor</w:t>
            </w:r>
            <w:r>
              <w:rPr>
                <w:rFonts w:ascii="Consolas" w:hAnsi="Consolas" w:cs="Consolas"/>
                <w:noProof/>
                <w:sz w:val="22"/>
                <w:szCs w:val="22"/>
              </w:rPr>
              <w:t>&lt;/username&gt;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w:t>
            </w:r>
            <w:r w:rsidRPr="00623DF0">
              <w:rPr>
                <w:rFonts w:ascii="Consolas" w:hAnsi="Consolas" w:cs="Consolas"/>
                <w:noProof/>
                <w:sz w:val="22"/>
                <w:szCs w:val="22"/>
              </w:rPr>
              <w:t>HTML 5 Demos and Examples</w:t>
            </w:r>
            <w:r>
              <w:rPr>
                <w:rFonts w:ascii="Consolas" w:hAnsi="Consolas" w:cs="Consolas"/>
                <w:noProof/>
                <w:sz w:val="22"/>
                <w:szCs w:val="22"/>
              </w:rPr>
              <w:t>&lt;/title&gt;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http://html5demos.com</w:t>
            </w:r>
            <w:r>
              <w:rPr>
                <w:rFonts w:ascii="Consolas" w:hAnsi="Consolas" w:cs="Consolas"/>
                <w:noProof/>
                <w:sz w:val="22"/>
                <w:szCs w:val="22"/>
              </w:rPr>
              <w:t>&lt;/url&gt;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&lt;tags&gt;HTML, HTML5, CSS, CSS3, Web development, web&lt;/tags&gt;</w:t>
            </w:r>
          </w:p>
          <w:p w:rsidR="00796B48" w:rsidRPr="008F1EF5" w:rsidRDefault="00796B48" w:rsidP="00EF0B72">
            <w:pPr>
              <w:spacing w:before="0" w:after="0"/>
              <w:jc w:val="left"/>
              <w:rPr>
                <w:rFonts w:ascii="Consolas" w:hAnsi="Consolas" w:cs="Consolas"/>
                <w:noProof/>
                <w:sz w:val="22"/>
                <w:szCs w:val="22"/>
                <w:lang w:val="bg-BG"/>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Academy&lt;/title&gt;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academy.telerik.com&lt;/url&gt;</w:t>
            </w:r>
          </w:p>
          <w:p w:rsidR="00796B48" w:rsidRDefault="00796B48" w:rsidP="00796B48">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lastRenderedPageBreak/>
              <w:t xml:space="preserve">  &lt;/bookmark&gt;</w:t>
            </w:r>
          </w:p>
          <w:p w:rsidR="006F6A9F" w:rsidRDefault="006F6A9F" w:rsidP="006F6A9F">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6F6A9F" w:rsidRPr="00272D08"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&lt;title&gt;Intro C# Book&lt;/title&gt;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&lt;notes&gt;Fundamental book of programming. A must read!&lt;/notes&gt;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153C7">
              <w:rPr>
                <w:rFonts w:ascii="Consolas" w:hAnsi="Consolas" w:cs="Consolas"/>
                <w:noProof/>
                <w:sz w:val="22"/>
                <w:szCs w:val="22"/>
              </w:rPr>
              <w:t>http://</w:t>
            </w:r>
            <w:r>
              <w:rPr>
                <w:rFonts w:ascii="Consolas" w:hAnsi="Consolas" w:cs="Consolas"/>
                <w:noProof/>
                <w:sz w:val="22"/>
                <w:szCs w:val="22"/>
              </w:rPr>
              <w:t>www.introprogramming.info/intro-csharp-book/&lt;/url&gt;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&lt;tags&gt;programming, C#, algorithms, data-structures, nakov, book&lt;/tags&gt;</w:t>
            </w:r>
          </w:p>
          <w:p w:rsid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8673C4" w:rsidRDefault="008673C4" w:rsidP="008673C4">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&lt;tags&gt;SQL, dummy&lt;/tags&gt;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&lt;username&gt;maria&lt;/username&gt;</w:t>
            </w:r>
          </w:p>
          <w:p w:rsidR="008673C4" w:rsidRPr="00272D08"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&lt;title&gt;SQL for Dummies&lt;/title&gt;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8673C4">
              <w:rPr>
                <w:rFonts w:ascii="Consolas" w:hAnsi="Consolas" w:cs="Consolas"/>
                <w:noProof/>
                <w:sz w:val="22"/>
                <w:szCs w:val="22"/>
              </w:rPr>
              <w:t>http://www.amazon.com/SQL-For-Dummies-Allen-Taylor/dp/0470557419</w:t>
            </w:r>
            <w:r>
              <w:rPr>
                <w:rFonts w:ascii="Consolas" w:hAnsi="Consolas" w:cs="Consolas"/>
                <w:noProof/>
                <w:sz w:val="22"/>
                <w:szCs w:val="22"/>
              </w:rPr>
              <w:t>&lt;/url&gt;</w:t>
            </w:r>
          </w:p>
          <w:p w:rsidR="008673C4" w:rsidRDefault="008673C4" w:rsidP="008673C4">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Default="00796B48" w:rsidP="00EF0B72">
            <w:pPr>
              <w:spacing w:after="0"/>
              <w:jc w:val="left"/>
              <w:rPr>
                <w:rFonts w:ascii="Consolas" w:hAnsi="Consolas" w:cs="Consolas"/>
                <w:noProof/>
                <w:sz w:val="22"/>
                <w:szCs w:val="22"/>
              </w:rPr>
            </w:pPr>
            <w:r>
              <w:rPr>
                <w:rFonts w:ascii="Consolas" w:hAnsi="Consolas" w:cs="Consolas"/>
                <w:noProof/>
                <w:sz w:val="22"/>
                <w:szCs w:val="22"/>
              </w:rPr>
              <w:t xml:space="preserve">  &lt;bookmark&gt;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&lt;url&gt;</w:t>
            </w:r>
            <w:r w:rsidRPr="00623DF0">
              <w:rPr>
                <w:rFonts w:ascii="Consolas" w:hAnsi="Consolas" w:cs="Consolas"/>
                <w:noProof/>
                <w:sz w:val="22"/>
                <w:szCs w:val="22"/>
              </w:rPr>
              <w:t>http://</w:t>
            </w:r>
            <w:r>
              <w:rPr>
                <w:rFonts w:ascii="Consolas" w:hAnsi="Consolas" w:cs="Consolas"/>
                <w:noProof/>
                <w:sz w:val="22"/>
                <w:szCs w:val="22"/>
              </w:rPr>
              <w:t>forums.academy.telerik.com&lt;/url&gt;</w:t>
            </w:r>
          </w:p>
          <w:p w:rsidR="00796B48" w:rsidRPr="00272D0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&lt;title&gt;Telerik Academy Forums&lt;/title&gt;</w:t>
            </w:r>
          </w:p>
          <w:p w:rsidR="00796B48" w:rsidRDefault="00796B48" w:rsidP="00EF0B72">
            <w:pPr>
              <w:spacing w:before="0" w:after="0"/>
              <w:ind w:left="844" w:hanging="844"/>
              <w:jc w:val="left"/>
              <w:rPr>
                <w:rFonts w:ascii="Consolas" w:hAnsi="Consolas" w:cs="Consolas"/>
                <w:noProof/>
                <w:sz w:val="22"/>
                <w:szCs w:val="22"/>
              </w:rPr>
            </w:pPr>
            <w:r>
              <w:rPr>
                <w:rFonts w:ascii="Consolas" w:hAnsi="Consolas" w:cs="Consolas"/>
                <w:noProof/>
                <w:sz w:val="22"/>
                <w:szCs w:val="22"/>
              </w:rPr>
              <w:t xml:space="preserve">    &lt;notes&gt;The official forum of Telerik Academy: ask your questions and you will be answered soon.&lt;/notes&gt;</w:t>
            </w:r>
          </w:p>
          <w:p w:rsidR="00033E24" w:rsidRDefault="00033E24" w:rsidP="00033E24">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796B48" w:rsidRDefault="00796B48" w:rsidP="00EF0B72">
            <w:pPr>
              <w:spacing w:before="0" w:after="0"/>
              <w:jc w:val="left"/>
              <w:rPr>
                <w:rFonts w:ascii="Consolas" w:hAnsi="Consolas" w:cs="Consolas"/>
                <w:noProof/>
                <w:sz w:val="22"/>
                <w:szCs w:val="22"/>
              </w:rPr>
            </w:pPr>
            <w:r>
              <w:rPr>
                <w:rFonts w:ascii="Consolas" w:hAnsi="Consolas" w:cs="Consolas"/>
                <w:noProof/>
                <w:sz w:val="22"/>
                <w:szCs w:val="22"/>
              </w:rPr>
              <w:t xml:space="preserve">  &lt;/bookmark&gt;</w:t>
            </w:r>
          </w:p>
          <w:p w:rsidR="00796B48" w:rsidRPr="00FD0177" w:rsidRDefault="00796B48" w:rsidP="00065DAE">
            <w:pPr>
              <w:spacing w:after="0"/>
              <w:jc w:val="left"/>
              <w:rPr>
                <w:rFonts w:ascii="Consolas" w:hAnsi="Consolas" w:cs="Consolas"/>
                <w:noProof/>
                <w:sz w:val="21"/>
                <w:szCs w:val="21"/>
              </w:rPr>
            </w:pPr>
            <w:r>
              <w:rPr>
                <w:rFonts w:ascii="Consolas" w:hAnsi="Consolas" w:cs="Consolas"/>
                <w:noProof/>
                <w:sz w:val="22"/>
                <w:szCs w:val="22"/>
              </w:rPr>
              <w:t>&lt;/</w:t>
            </w:r>
            <w:r w:rsidR="00065DAE">
              <w:rPr>
                <w:rFonts w:ascii="Consolas" w:hAnsi="Consolas" w:cs="Consolas"/>
                <w:noProof/>
                <w:sz w:val="22"/>
                <w:szCs w:val="22"/>
              </w:rPr>
              <w:t>bookmarks</w:t>
            </w:r>
            <w:r>
              <w:rPr>
                <w:rFonts w:ascii="Consolas" w:hAnsi="Consolas" w:cs="Consolas"/>
                <w:noProof/>
                <w:sz w:val="22"/>
                <w:szCs w:val="22"/>
              </w:rPr>
              <w:t>&gt;</w:t>
            </w:r>
          </w:p>
        </w:tc>
      </w:tr>
    </w:tbl>
    <w:p w:rsidR="002451E1" w:rsidRDefault="002451E1" w:rsidP="002451E1">
      <w:pPr>
        <w:spacing w:before="60" w:after="0"/>
        <w:rPr>
          <w:szCs w:val="22"/>
        </w:rPr>
      </w:pPr>
      <w:r>
        <w:rPr>
          <w:szCs w:val="22"/>
        </w:rPr>
        <w:lastRenderedPageBreak/>
        <w:t xml:space="preserve">You should </w:t>
      </w:r>
      <w:r w:rsidRPr="008E46CB">
        <w:rPr>
          <w:b/>
          <w:szCs w:val="22"/>
        </w:rPr>
        <w:t>parse the XML</w:t>
      </w:r>
      <w:r>
        <w:rPr>
          <w:szCs w:val="22"/>
        </w:rPr>
        <w:t xml:space="preserve"> and throw an exception in case of required element</w:t>
      </w:r>
      <w:r>
        <w:rPr>
          <w:szCs w:val="22"/>
          <w:lang w:val="bg-BG"/>
        </w:rPr>
        <w:t xml:space="preserve"> </w:t>
      </w:r>
      <w:r>
        <w:rPr>
          <w:szCs w:val="22"/>
        </w:rPr>
        <w:t>is missing. Note that tags and notes are optional while username, title and URL are obligatory.</w:t>
      </w:r>
      <w:r w:rsidR="0011026F">
        <w:rPr>
          <w:szCs w:val="22"/>
        </w:rPr>
        <w:t xml:space="preserve"> The size of the XML file will be less than </w:t>
      </w:r>
      <w:r w:rsidR="0011026F" w:rsidRPr="0011026F">
        <w:rPr>
          <w:b/>
          <w:szCs w:val="22"/>
        </w:rPr>
        <w:t>10 MB</w:t>
      </w:r>
      <w:r w:rsidR="0011026F">
        <w:rPr>
          <w:szCs w:val="22"/>
        </w:rPr>
        <w:t>.</w:t>
      </w:r>
    </w:p>
    <w:p w:rsidR="00F00ECD" w:rsidRPr="00995F7D" w:rsidRDefault="00F00ECD" w:rsidP="00F00ECD">
      <w:pPr>
        <w:rPr>
          <w:szCs w:val="22"/>
        </w:rPr>
      </w:pPr>
      <w:r>
        <w:t xml:space="preserve">* You are free to </w:t>
      </w:r>
      <w:r w:rsidR="00D03A6A">
        <w:t xml:space="preserve">use </w:t>
      </w:r>
      <w:r>
        <w:t>an XML parser by choice.</w:t>
      </w:r>
    </w:p>
    <w:p w:rsidR="002451E1" w:rsidRDefault="002451E1" w:rsidP="002451E1">
      <w:pPr>
        <w:spacing w:before="0"/>
        <w:jc w:val="right"/>
      </w:pPr>
      <w:r>
        <w:rPr>
          <w:szCs w:val="22"/>
        </w:rPr>
        <w:t>6 score</w:t>
      </w:r>
    </w:p>
    <w:p w:rsidR="002451E1" w:rsidRDefault="002451E1" w:rsidP="002451E1">
      <w:pPr>
        <w:spacing w:before="60" w:after="0"/>
        <w:rPr>
          <w:szCs w:val="22"/>
        </w:rPr>
      </w:pPr>
      <w:r>
        <w:rPr>
          <w:szCs w:val="22"/>
        </w:rPr>
        <w:t xml:space="preserve">You should correctly </w:t>
      </w:r>
      <w:r>
        <w:rPr>
          <w:b/>
          <w:szCs w:val="22"/>
        </w:rPr>
        <w:t>import</w:t>
      </w:r>
      <w:r w:rsidRPr="008E46CB">
        <w:rPr>
          <w:b/>
          <w:szCs w:val="22"/>
        </w:rPr>
        <w:t xml:space="preserve"> the book</w:t>
      </w:r>
      <w:r>
        <w:rPr>
          <w:b/>
          <w:szCs w:val="22"/>
        </w:rPr>
        <w:t>marks</w:t>
      </w:r>
      <w:r w:rsidRPr="008E46CB">
        <w:rPr>
          <w:b/>
          <w:szCs w:val="22"/>
        </w:rPr>
        <w:t xml:space="preserve">, </w:t>
      </w:r>
      <w:r>
        <w:rPr>
          <w:b/>
          <w:szCs w:val="22"/>
        </w:rPr>
        <w:t>users</w:t>
      </w:r>
      <w:r w:rsidRPr="008E46CB">
        <w:rPr>
          <w:b/>
          <w:szCs w:val="22"/>
        </w:rPr>
        <w:t xml:space="preserve"> and </w:t>
      </w:r>
      <w:r>
        <w:rPr>
          <w:b/>
          <w:szCs w:val="22"/>
        </w:rPr>
        <w:t>tags</w:t>
      </w:r>
      <w:r w:rsidRPr="008E46CB">
        <w:rPr>
          <w:b/>
          <w:szCs w:val="22"/>
        </w:rPr>
        <w:t xml:space="preserve"> in</w:t>
      </w:r>
      <w:r w:rsidR="000021F7">
        <w:rPr>
          <w:b/>
          <w:szCs w:val="22"/>
        </w:rPr>
        <w:t>to</w:t>
      </w:r>
      <w:r w:rsidRPr="008E46CB">
        <w:rPr>
          <w:b/>
          <w:szCs w:val="22"/>
        </w:rPr>
        <w:t xml:space="preserve"> the DB</w:t>
      </w:r>
      <w:r>
        <w:rPr>
          <w:szCs w:val="22"/>
        </w:rPr>
        <w:t xml:space="preserve">. Keep in mind that the users and the tags are unique. If some user or tag already exists in the </w:t>
      </w:r>
      <w:r w:rsidR="00796B48">
        <w:rPr>
          <w:szCs w:val="22"/>
        </w:rPr>
        <w:t>database</w:t>
      </w:r>
      <w:r>
        <w:rPr>
          <w:szCs w:val="22"/>
        </w:rPr>
        <w:t xml:space="preserve">, it should be reused (no duplicates are allowed). The same URL can be bookmarked by multiple users. </w:t>
      </w:r>
      <w:r w:rsidR="000021F7">
        <w:rPr>
          <w:szCs w:val="22"/>
        </w:rPr>
        <w:t>T</w:t>
      </w:r>
      <w:r>
        <w:rPr>
          <w:szCs w:val="22"/>
        </w:rPr>
        <w:t xml:space="preserve">ags are given as </w:t>
      </w:r>
      <w:r w:rsidR="005D1C62">
        <w:rPr>
          <w:szCs w:val="22"/>
        </w:rPr>
        <w:t xml:space="preserve">a </w:t>
      </w:r>
      <w:r>
        <w:rPr>
          <w:szCs w:val="22"/>
        </w:rPr>
        <w:t>sequence of words</w:t>
      </w:r>
      <w:r w:rsidR="00796B48">
        <w:rPr>
          <w:szCs w:val="22"/>
        </w:rPr>
        <w:t xml:space="preserve"> or phrases </w:t>
      </w:r>
      <w:r>
        <w:rPr>
          <w:szCs w:val="22"/>
        </w:rPr>
        <w:t>separated by commas.</w:t>
      </w:r>
      <w:r w:rsidR="000021F7">
        <w:rPr>
          <w:szCs w:val="22"/>
        </w:rPr>
        <w:t xml:space="preserve"> Ensure that all words from the bookmark's title are added as tags for this bookmark as part of the import process.</w:t>
      </w:r>
    </w:p>
    <w:p w:rsidR="00F00ECD" w:rsidRDefault="00F00ECD" w:rsidP="00F00ECD">
      <w:pPr>
        <w:rPr>
          <w:szCs w:val="22"/>
        </w:rPr>
      </w:pPr>
      <w:r>
        <w:t>* You are free to use an ORM framework by choice (in code first or database first approach) or plain ADO.NET.</w:t>
      </w:r>
    </w:p>
    <w:p w:rsidR="002451E1" w:rsidRDefault="002451E1" w:rsidP="002451E1">
      <w:pPr>
        <w:spacing w:before="0"/>
        <w:jc w:val="right"/>
      </w:pPr>
      <w:r>
        <w:rPr>
          <w:szCs w:val="22"/>
        </w:rPr>
        <w:t>1</w:t>
      </w:r>
      <w:r w:rsidR="00ED0A26">
        <w:rPr>
          <w:szCs w:val="22"/>
        </w:rPr>
        <w:t>7</w:t>
      </w:r>
      <w:r>
        <w:rPr>
          <w:szCs w:val="22"/>
        </w:rPr>
        <w:t xml:space="preserve"> score</w:t>
      </w:r>
    </w:p>
    <w:p w:rsidR="002451E1" w:rsidRDefault="002451E1" w:rsidP="002451E1">
      <w:pPr>
        <w:spacing w:before="60" w:after="0"/>
        <w:rPr>
          <w:szCs w:val="22"/>
        </w:rPr>
      </w:pPr>
      <w:r>
        <w:rPr>
          <w:szCs w:val="22"/>
        </w:rPr>
        <w:t xml:space="preserve">Inserting a set of bookmarks should either be </w:t>
      </w:r>
      <w:r w:rsidRPr="008E46CB">
        <w:rPr>
          <w:b/>
          <w:szCs w:val="22"/>
        </w:rPr>
        <w:t>completed entirely or nothing should be changed</w:t>
      </w:r>
      <w:r>
        <w:rPr>
          <w:szCs w:val="22"/>
        </w:rPr>
        <w:t xml:space="preserve"> in the database. It is not acceptable to insert a piece of the specified XML and skip the rest </w:t>
      </w:r>
      <w:r w:rsidR="00807B7C">
        <w:rPr>
          <w:szCs w:val="22"/>
        </w:rPr>
        <w:t xml:space="preserve">of it </w:t>
      </w:r>
      <w:r>
        <w:rPr>
          <w:szCs w:val="22"/>
        </w:rPr>
        <w:t>due to errors.</w:t>
      </w:r>
    </w:p>
    <w:p w:rsidR="002451E1" w:rsidRDefault="002451E1" w:rsidP="002451E1">
      <w:pPr>
        <w:spacing w:after="0"/>
        <w:jc w:val="right"/>
      </w:pPr>
      <w:r>
        <w:rPr>
          <w:szCs w:val="22"/>
        </w:rPr>
        <w:t>2 score</w:t>
      </w:r>
      <w:r w:rsidR="00BA4AE2">
        <w:rPr>
          <w:szCs w:val="22"/>
        </w:rPr>
        <w:t xml:space="preserve"> (</w:t>
      </w:r>
      <w:r w:rsidR="008F54C2">
        <w:rPr>
          <w:szCs w:val="22"/>
        </w:rPr>
        <w:t>optional</w:t>
      </w:r>
      <w:r w:rsidR="00BA4AE2">
        <w:rPr>
          <w:szCs w:val="22"/>
        </w:rPr>
        <w:t>)</w:t>
      </w:r>
    </w:p>
    <w:p w:rsidR="000021F7" w:rsidRPr="007B3C5D" w:rsidRDefault="00D07512" w:rsidP="000021F7">
      <w:pPr>
        <w:pStyle w:val="Heading3"/>
        <w:numPr>
          <w:ilvl w:val="0"/>
          <w:numId w:val="10"/>
        </w:numPr>
        <w:tabs>
          <w:tab w:val="left" w:pos="1276"/>
        </w:tabs>
        <w:spacing w:after="120"/>
        <w:jc w:val="left"/>
      </w:pPr>
      <w:r>
        <w:t xml:space="preserve">Simple Bookmark </w:t>
      </w:r>
      <w:r w:rsidR="000021F7">
        <w:t>Searc</w:t>
      </w:r>
      <w:r>
        <w:t>h</w:t>
      </w:r>
    </w:p>
    <w:p w:rsidR="00D07512" w:rsidRDefault="000021F7" w:rsidP="00D07512">
      <w:r>
        <w:t xml:space="preserve">Implement a </w:t>
      </w:r>
      <w:r w:rsidR="00A21D9C">
        <w:rPr>
          <w:b/>
        </w:rPr>
        <w:t>C# program</w:t>
      </w:r>
      <w:r>
        <w:t xml:space="preserve"> for </w:t>
      </w:r>
      <w:r w:rsidRPr="00C46973">
        <w:rPr>
          <w:b/>
        </w:rPr>
        <w:t>searching for</w:t>
      </w:r>
      <w:r w:rsidR="007E1CE4">
        <w:rPr>
          <w:b/>
        </w:rPr>
        <w:t xml:space="preserve"> </w:t>
      </w:r>
      <w:r>
        <w:rPr>
          <w:b/>
        </w:rPr>
        <w:t>bookmark</w:t>
      </w:r>
      <w:r w:rsidR="007E1CE4">
        <w:rPr>
          <w:b/>
        </w:rPr>
        <w:t>s</w:t>
      </w:r>
      <w:r>
        <w:t xml:space="preserve"> by </w:t>
      </w:r>
      <w:r w:rsidR="00D07512" w:rsidRPr="008F7D05">
        <w:rPr>
          <w:b/>
        </w:rPr>
        <w:t>username</w:t>
      </w:r>
      <w:r w:rsidR="00D07512">
        <w:t xml:space="preserve"> and </w:t>
      </w:r>
      <w:r w:rsidR="00D07512" w:rsidRPr="008F7D05">
        <w:rPr>
          <w:b/>
        </w:rPr>
        <w:t>tag</w:t>
      </w:r>
      <w:r w:rsidR="00D07512">
        <w:t xml:space="preserve"> </w:t>
      </w:r>
      <w:r>
        <w:t xml:space="preserve">specified </w:t>
      </w:r>
      <w:r w:rsidR="00A21D9C">
        <w:t xml:space="preserve">in </w:t>
      </w:r>
      <w:r w:rsidR="00D07512">
        <w:t xml:space="preserve">a </w:t>
      </w:r>
      <w:r w:rsidR="00A21D9C">
        <w:t xml:space="preserve">XML file </w:t>
      </w:r>
      <w:r w:rsidR="00D07512">
        <w:t>"</w:t>
      </w:r>
      <w:r w:rsidR="002501EA">
        <w:rPr>
          <w:b/>
        </w:rPr>
        <w:t>s</w:t>
      </w:r>
      <w:r w:rsidR="00D07512" w:rsidRPr="00D07512">
        <w:rPr>
          <w:b/>
        </w:rPr>
        <w:t>imple-query.xml</w:t>
      </w:r>
      <w:r w:rsidR="00D07512">
        <w:t>" in the following format</w:t>
      </w:r>
      <w:r w:rsidR="00A21D9C">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D07512" w:rsidRPr="00796B48" w:rsidTr="00EF0B72">
        <w:tc>
          <w:tcPr>
            <w:tcW w:w="10206" w:type="dxa"/>
            <w:shd w:val="clear" w:color="auto" w:fill="auto"/>
            <w:vAlign w:val="center"/>
          </w:tcPr>
          <w:p w:rsidR="00D07512" w:rsidRPr="00796B48" w:rsidRDefault="002501EA" w:rsidP="00EF0B72">
            <w:pPr>
              <w:spacing w:before="0" w:after="0"/>
              <w:jc w:val="left"/>
              <w:rPr>
                <w:rFonts w:ascii="Consolas" w:hAnsi="Consolas" w:cs="Consolas"/>
                <w:b/>
                <w:noProof/>
                <w:sz w:val="21"/>
                <w:szCs w:val="21"/>
              </w:rPr>
            </w:pPr>
            <w:r w:rsidRPr="002501EA">
              <w:rPr>
                <w:rFonts w:ascii="Consolas" w:hAnsi="Consolas" w:cs="Consolas"/>
                <w:b/>
                <w:noProof/>
                <w:sz w:val="21"/>
                <w:szCs w:val="21"/>
              </w:rPr>
              <w:t>simple-query.xml</w:t>
            </w:r>
          </w:p>
        </w:tc>
      </w:tr>
      <w:tr w:rsidR="00D07512" w:rsidRPr="00FD0177" w:rsidTr="00EF0B72">
        <w:tc>
          <w:tcPr>
            <w:tcW w:w="10206" w:type="dxa"/>
            <w:shd w:val="clear" w:color="auto" w:fill="auto"/>
            <w:vAlign w:val="center"/>
          </w:tcPr>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lastRenderedPageBreak/>
              <w:t>&lt;?xml version="1.0" ?&gt;</w:t>
            </w:r>
          </w:p>
          <w:p w:rsidR="00D07512" w:rsidRDefault="00D07512" w:rsidP="00EF0B72">
            <w:pPr>
              <w:spacing w:after="0"/>
              <w:jc w:val="left"/>
              <w:rPr>
                <w:rFonts w:ascii="Consolas" w:hAnsi="Consolas" w:cs="Consolas"/>
                <w:noProof/>
                <w:sz w:val="22"/>
                <w:szCs w:val="22"/>
              </w:rPr>
            </w:pPr>
            <w:r>
              <w:rPr>
                <w:rFonts w:ascii="Consolas" w:hAnsi="Consolas" w:cs="Consolas"/>
                <w:noProof/>
                <w:sz w:val="22"/>
                <w:szCs w:val="22"/>
              </w:rPr>
              <w:t>&lt;query&gt;</w:t>
            </w:r>
          </w:p>
          <w:p w:rsidR="00D07512" w:rsidRDefault="00D07512" w:rsidP="00EF0B72">
            <w:pPr>
              <w:spacing w:before="0" w:after="0"/>
              <w:jc w:val="left"/>
              <w:rPr>
                <w:rFonts w:ascii="Consolas" w:hAnsi="Consolas" w:cs="Consolas"/>
                <w:noProof/>
                <w:sz w:val="22"/>
                <w:szCs w:val="22"/>
              </w:rPr>
            </w:pPr>
            <w:r>
              <w:rPr>
                <w:rFonts w:ascii="Consolas" w:hAnsi="Consolas" w:cs="Consolas"/>
                <w:noProof/>
                <w:sz w:val="22"/>
                <w:szCs w:val="22"/>
              </w:rPr>
              <w:t xml:space="preserve">  &lt;username&gt;peter&lt;/username&gt;</w:t>
            </w:r>
          </w:p>
          <w:p w:rsidR="002501EA" w:rsidRPr="00272D08" w:rsidRDefault="002501EA" w:rsidP="002501EA">
            <w:pPr>
              <w:spacing w:before="0" w:after="0"/>
              <w:jc w:val="left"/>
              <w:rPr>
                <w:rFonts w:ascii="Consolas" w:hAnsi="Consolas" w:cs="Consolas"/>
                <w:noProof/>
                <w:sz w:val="22"/>
                <w:szCs w:val="22"/>
              </w:rPr>
            </w:pPr>
            <w:r>
              <w:rPr>
                <w:rFonts w:ascii="Consolas" w:hAnsi="Consolas" w:cs="Consolas"/>
                <w:noProof/>
                <w:sz w:val="22"/>
                <w:szCs w:val="22"/>
              </w:rPr>
              <w:t xml:space="preserve">  &lt;tag&gt;</w:t>
            </w:r>
            <w:r w:rsidR="00ED0A26">
              <w:rPr>
                <w:rFonts w:ascii="Consolas" w:hAnsi="Consolas" w:cs="Consolas"/>
                <w:noProof/>
                <w:sz w:val="22"/>
                <w:szCs w:val="22"/>
              </w:rPr>
              <w:t>programming</w:t>
            </w:r>
            <w:r>
              <w:rPr>
                <w:rFonts w:ascii="Consolas" w:hAnsi="Consolas" w:cs="Consolas"/>
                <w:noProof/>
                <w:sz w:val="22"/>
                <w:szCs w:val="22"/>
              </w:rPr>
              <w:t>&lt;/tag&gt;</w:t>
            </w:r>
          </w:p>
          <w:p w:rsidR="00D07512" w:rsidRPr="00FD0177" w:rsidRDefault="00D07512" w:rsidP="00D07512">
            <w:pPr>
              <w:spacing w:before="0" w:after="0"/>
              <w:jc w:val="left"/>
              <w:rPr>
                <w:rFonts w:ascii="Consolas" w:hAnsi="Consolas" w:cs="Consolas"/>
                <w:noProof/>
                <w:sz w:val="21"/>
                <w:szCs w:val="21"/>
              </w:rPr>
            </w:pPr>
            <w:r>
              <w:rPr>
                <w:rFonts w:ascii="Consolas" w:hAnsi="Consolas" w:cs="Consolas"/>
                <w:noProof/>
                <w:sz w:val="22"/>
                <w:szCs w:val="22"/>
              </w:rPr>
              <w:t>&lt;/query&gt;</w:t>
            </w:r>
          </w:p>
        </w:tc>
      </w:tr>
    </w:tbl>
    <w:p w:rsidR="002501EA" w:rsidRDefault="002501EA" w:rsidP="002501EA">
      <w:r>
        <w:t xml:space="preserve">The </w:t>
      </w:r>
      <w:r w:rsidRPr="00780EF9">
        <w:rPr>
          <w:b/>
        </w:rPr>
        <w:t>username is optional</w:t>
      </w:r>
      <w:r w:rsidR="00D23A94">
        <w:t>, but the</w:t>
      </w:r>
      <w:r>
        <w:t xml:space="preserve"> </w:t>
      </w:r>
      <w:r w:rsidRPr="00780EF9">
        <w:rPr>
          <w:b/>
        </w:rPr>
        <w:t>tag is mandatory</w:t>
      </w:r>
      <w:r>
        <w:t>.</w:t>
      </w:r>
    </w:p>
    <w:p w:rsidR="007E1CE4" w:rsidRDefault="007E1CE4" w:rsidP="007E1CE4">
      <w:r>
        <w:t xml:space="preserve">The result should be printed on the console as a list of URLs in </w:t>
      </w:r>
      <w:r w:rsidRPr="00D37523">
        <w:rPr>
          <w:b/>
        </w:rPr>
        <w:t>alphabetical order</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E1CE4" w:rsidRPr="00FD0177" w:rsidTr="00EF0B72">
        <w:tc>
          <w:tcPr>
            <w:tcW w:w="10206" w:type="dxa"/>
            <w:shd w:val="clear" w:color="auto" w:fill="auto"/>
            <w:vAlign w:val="center"/>
          </w:tcPr>
          <w:p w:rsidR="007E1CE4" w:rsidRDefault="00ED0A26" w:rsidP="00EF0B72">
            <w:pPr>
              <w:spacing w:before="0" w:after="0"/>
              <w:jc w:val="left"/>
              <w:rPr>
                <w:rFonts w:ascii="Consolas" w:hAnsi="Consolas" w:cs="Consolas"/>
                <w:noProof/>
                <w:sz w:val="22"/>
                <w:szCs w:val="22"/>
              </w:rPr>
            </w:pPr>
            <w:r w:rsidRPr="006153C7">
              <w:rPr>
                <w:rFonts w:ascii="Consolas" w:hAnsi="Consolas" w:cs="Consolas"/>
                <w:noProof/>
                <w:sz w:val="22"/>
                <w:szCs w:val="22"/>
              </w:rPr>
              <w:t>http://</w:t>
            </w:r>
            <w:r>
              <w:rPr>
                <w:rFonts w:ascii="Consolas" w:hAnsi="Consolas" w:cs="Consolas"/>
                <w:noProof/>
                <w:sz w:val="22"/>
                <w:szCs w:val="22"/>
              </w:rPr>
              <w:t>www.introprogramming.info/intro-csharp-book/</w:t>
            </w:r>
          </w:p>
          <w:p w:rsidR="00ED0A26" w:rsidRPr="00FD0177" w:rsidRDefault="00ED0A26" w:rsidP="00ED0A26">
            <w:pPr>
              <w:spacing w:before="0" w:after="0"/>
              <w:jc w:val="left"/>
              <w:rPr>
                <w:rFonts w:ascii="Consolas" w:hAnsi="Consolas" w:cs="Consolas"/>
                <w:noProof/>
                <w:sz w:val="21"/>
                <w:szCs w:val="21"/>
              </w:rPr>
            </w:pPr>
            <w:r w:rsidRPr="007E1CE4">
              <w:rPr>
                <w:rFonts w:ascii="Consolas" w:hAnsi="Consolas" w:cs="Consolas"/>
                <w:noProof/>
                <w:sz w:val="22"/>
                <w:szCs w:val="22"/>
              </w:rPr>
              <w:t>http://www.nakov.com/books/</w:t>
            </w:r>
          </w:p>
        </w:tc>
      </w:tr>
    </w:tbl>
    <w:p w:rsidR="00261136" w:rsidRDefault="00261136" w:rsidP="00261136">
      <w:r>
        <w:t>In case of nothing found, print "</w:t>
      </w:r>
      <w:r w:rsidRPr="00261136">
        <w:rPr>
          <w:b/>
        </w:rPr>
        <w:t>Nothing found</w:t>
      </w:r>
      <w:r>
        <w:t>" at the console.</w:t>
      </w:r>
    </w:p>
    <w:p w:rsidR="00EF5B2E" w:rsidRDefault="00EF5B2E" w:rsidP="00EF5B2E">
      <w:r>
        <w:t>* You are free to use an ORM framework by choice (in code first or database first approach) or plain ADO.NET.</w:t>
      </w:r>
    </w:p>
    <w:p w:rsidR="00EF5B2E" w:rsidRDefault="00EF5B2E" w:rsidP="00261136">
      <w:r>
        <w:t>* You are free to an XML parser by choice.</w:t>
      </w:r>
    </w:p>
    <w:p w:rsidR="00ED0A26" w:rsidRDefault="00ED0A26" w:rsidP="00ED0A26">
      <w:pPr>
        <w:spacing w:after="0"/>
        <w:jc w:val="right"/>
      </w:pPr>
      <w:r>
        <w:rPr>
          <w:szCs w:val="22"/>
        </w:rPr>
        <w:t>10 score</w:t>
      </w:r>
    </w:p>
    <w:p w:rsidR="008F7D05" w:rsidRPr="007B3C5D" w:rsidRDefault="008F7D05" w:rsidP="008F7D05">
      <w:pPr>
        <w:pStyle w:val="Heading3"/>
        <w:numPr>
          <w:ilvl w:val="0"/>
          <w:numId w:val="10"/>
        </w:numPr>
        <w:tabs>
          <w:tab w:val="left" w:pos="1276"/>
        </w:tabs>
        <w:spacing w:after="120"/>
        <w:jc w:val="left"/>
      </w:pPr>
      <w:r>
        <w:t>Complex Bookmark Search</w:t>
      </w:r>
    </w:p>
    <w:p w:rsidR="008F7D05" w:rsidRDefault="008F7D05" w:rsidP="008F7D05">
      <w:r>
        <w:t xml:space="preserve">Implement a </w:t>
      </w:r>
      <w:r>
        <w:rPr>
          <w:b/>
        </w:rPr>
        <w:t>C# program</w:t>
      </w:r>
      <w:r>
        <w:t xml:space="preserve"> for </w:t>
      </w:r>
      <w:r w:rsidRPr="00C46973">
        <w:rPr>
          <w:b/>
        </w:rPr>
        <w:t>searching for</w:t>
      </w:r>
      <w:r>
        <w:rPr>
          <w:b/>
        </w:rPr>
        <w:t xml:space="preserve"> bookmarks</w:t>
      </w:r>
      <w:r>
        <w:t xml:space="preserve"> by </w:t>
      </w:r>
      <w:r w:rsidRPr="008F7D05">
        <w:rPr>
          <w:b/>
        </w:rPr>
        <w:t>username</w:t>
      </w:r>
      <w:r>
        <w:t xml:space="preserve"> and a </w:t>
      </w:r>
      <w:r w:rsidRPr="008F7D05">
        <w:rPr>
          <w:b/>
        </w:rPr>
        <w:t>set of tag</w:t>
      </w:r>
      <w:r w:rsidR="00694736">
        <w:rPr>
          <w:b/>
        </w:rPr>
        <w:t>s</w:t>
      </w:r>
      <w:r>
        <w:t xml:space="preserve">. </w:t>
      </w:r>
      <w:r w:rsidR="00D23A94">
        <w:t>The program should take as input a</w:t>
      </w:r>
      <w:r w:rsidR="00A66C95">
        <w:t xml:space="preserve"> sequence of queries from the</w:t>
      </w:r>
      <w:r w:rsidR="00D23A94">
        <w:t xml:space="preserve"> </w:t>
      </w:r>
      <w:r>
        <w:t>XML file "</w:t>
      </w:r>
      <w:r>
        <w:rPr>
          <w:b/>
        </w:rPr>
        <w:t>complex</w:t>
      </w:r>
      <w:r w:rsidRPr="00D07512">
        <w:rPr>
          <w:b/>
        </w:rPr>
        <w:t>-query.xml</w:t>
      </w:r>
      <w:r>
        <w:t>" in the format</w:t>
      </w:r>
      <w:r w:rsidR="006A1129">
        <w:t xml:space="preserve"> shown below</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8F7D05" w:rsidRPr="00796B48" w:rsidTr="00EF0B72">
        <w:tc>
          <w:tcPr>
            <w:tcW w:w="10206" w:type="dxa"/>
            <w:shd w:val="clear" w:color="auto" w:fill="auto"/>
            <w:vAlign w:val="center"/>
          </w:tcPr>
          <w:p w:rsidR="008F7D05" w:rsidRPr="00796B48" w:rsidRDefault="008F7D05" w:rsidP="00EF0B72">
            <w:pPr>
              <w:spacing w:before="0" w:after="0"/>
              <w:jc w:val="left"/>
              <w:rPr>
                <w:rFonts w:ascii="Consolas" w:hAnsi="Consolas" w:cs="Consolas"/>
                <w:b/>
                <w:noProof/>
                <w:sz w:val="21"/>
                <w:szCs w:val="21"/>
              </w:rPr>
            </w:pPr>
            <w:r>
              <w:rPr>
                <w:rFonts w:ascii="Consolas" w:hAnsi="Consolas" w:cs="Consolas"/>
                <w:b/>
                <w:noProof/>
                <w:sz w:val="21"/>
                <w:szCs w:val="21"/>
              </w:rPr>
              <w:t>complex</w:t>
            </w:r>
            <w:r w:rsidRPr="002501EA">
              <w:rPr>
                <w:rFonts w:ascii="Consolas" w:hAnsi="Consolas" w:cs="Consolas"/>
                <w:b/>
                <w:noProof/>
                <w:sz w:val="21"/>
                <w:szCs w:val="21"/>
              </w:rPr>
              <w:t>-query.xml</w:t>
            </w:r>
          </w:p>
        </w:tc>
      </w:tr>
      <w:tr w:rsidR="008F7D05" w:rsidRPr="00FD0177" w:rsidTr="00EF0B72">
        <w:tc>
          <w:tcPr>
            <w:tcW w:w="10206" w:type="dxa"/>
            <w:shd w:val="clear" w:color="auto" w:fill="auto"/>
            <w:vAlign w:val="center"/>
          </w:tcPr>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D23A94" w:rsidRDefault="00D23A94" w:rsidP="00EF0B72">
            <w:pPr>
              <w:spacing w:after="0"/>
              <w:jc w:val="left"/>
              <w:rPr>
                <w:rFonts w:ascii="Consolas" w:hAnsi="Consolas" w:cs="Consolas"/>
                <w:noProof/>
                <w:sz w:val="22"/>
                <w:szCs w:val="22"/>
              </w:rPr>
            </w:pPr>
            <w:r>
              <w:rPr>
                <w:rFonts w:ascii="Consolas" w:hAnsi="Consolas" w:cs="Consolas"/>
                <w:noProof/>
                <w:sz w:val="22"/>
                <w:szCs w:val="22"/>
              </w:rPr>
              <w:t>&lt;queries&gt;</w:t>
            </w:r>
          </w:p>
          <w:p w:rsidR="008F7D05" w:rsidRDefault="00D23A94" w:rsidP="00EF0B72">
            <w:pPr>
              <w:spacing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w:t>
            </w:r>
            <w:r w:rsidR="00B70B3D">
              <w:rPr>
                <w:rFonts w:ascii="Consolas" w:hAnsi="Consolas" w:cs="Consolas"/>
                <w:noProof/>
                <w:sz w:val="22"/>
                <w:szCs w:val="22"/>
              </w:rPr>
              <w:t xml:space="preserve"> max-results="3"</w:t>
            </w:r>
            <w:r w:rsidR="008F7D05">
              <w:rPr>
                <w:rFonts w:ascii="Consolas" w:hAnsi="Consolas" w:cs="Consolas"/>
                <w:noProof/>
                <w:sz w:val="22"/>
                <w:szCs w:val="22"/>
              </w:rPr>
              <w:t>&gt;</w:t>
            </w:r>
          </w:p>
          <w:p w:rsidR="008F7D05" w:rsidRDefault="008F7D05"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D23A94">
              <w:rPr>
                <w:rFonts w:ascii="Consolas" w:hAnsi="Consolas" w:cs="Consolas"/>
                <w:noProof/>
                <w:sz w:val="22"/>
                <w:szCs w:val="22"/>
              </w:rPr>
              <w:t xml:space="preserve">  </w:t>
            </w:r>
            <w:r>
              <w:rPr>
                <w:rFonts w:ascii="Consolas" w:hAnsi="Consolas" w:cs="Consolas"/>
                <w:noProof/>
                <w:sz w:val="22"/>
                <w:szCs w:val="22"/>
              </w:rPr>
              <w:t>&lt;username&gt;peter&lt;/username&gt;</w:t>
            </w:r>
          </w:p>
          <w:p w:rsidR="008F7D05" w:rsidRPr="00272D08"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&lt;tag&gt;programming&lt;/tag&gt;</w:t>
            </w:r>
          </w:p>
          <w:p w:rsidR="008F7D05" w:rsidRPr="00272D08" w:rsidRDefault="00D23A94" w:rsidP="008F7D05">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 xml:space="preserve">  &lt;tag&gt;book&lt;/tag&gt;</w:t>
            </w:r>
          </w:p>
          <w:p w:rsidR="008F7D05" w:rsidRDefault="00D23A94" w:rsidP="00EF0B72">
            <w:pPr>
              <w:spacing w:before="0" w:after="0"/>
              <w:jc w:val="left"/>
              <w:rPr>
                <w:rFonts w:ascii="Consolas" w:hAnsi="Consolas" w:cs="Consolas"/>
                <w:noProof/>
                <w:sz w:val="22"/>
                <w:szCs w:val="22"/>
              </w:rPr>
            </w:pPr>
            <w:r>
              <w:rPr>
                <w:rFonts w:ascii="Consolas" w:hAnsi="Consolas" w:cs="Consolas"/>
                <w:noProof/>
                <w:sz w:val="22"/>
                <w:szCs w:val="22"/>
              </w:rPr>
              <w:t xml:space="preserve">  </w:t>
            </w:r>
            <w:r w:rsidR="008F7D05">
              <w:rPr>
                <w:rFonts w:ascii="Consolas" w:hAnsi="Consolas" w:cs="Consolas"/>
                <w:noProof/>
                <w:sz w:val="22"/>
                <w:szCs w:val="22"/>
              </w:rPr>
              <w:t>&lt;/query&gt;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max-results="1"</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&lt;tag&gt;programming&lt;/tag&gt;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&lt;tag&gt;nakov&lt;/tag&gt;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270C98" w:rsidRDefault="00270C98" w:rsidP="00270C98">
            <w:pPr>
              <w:spacing w:after="0"/>
              <w:jc w:val="left"/>
              <w:rPr>
                <w:rFonts w:ascii="Consolas" w:hAnsi="Consolas" w:cs="Consolas"/>
                <w:noProof/>
                <w:sz w:val="22"/>
                <w:szCs w:val="22"/>
              </w:rPr>
            </w:pPr>
            <w:r>
              <w:rPr>
                <w:rFonts w:ascii="Consolas" w:hAnsi="Consolas" w:cs="Consolas"/>
                <w:noProof/>
                <w:sz w:val="22"/>
                <w:szCs w:val="22"/>
              </w:rPr>
              <w:t xml:space="preserve">  &lt;query max-results="10</w:t>
            </w:r>
            <w:r>
              <w:rPr>
                <w:rFonts w:ascii="Consolas" w:hAnsi="Consolas" w:cs="Consolas"/>
                <w:noProof/>
                <w:sz w:val="22"/>
                <w:szCs w:val="22"/>
                <w:lang w:val="bg-BG"/>
              </w:rPr>
              <w:t>0</w:t>
            </w:r>
            <w:r>
              <w:rPr>
                <w:rFonts w:ascii="Consolas" w:hAnsi="Consolas" w:cs="Consolas"/>
                <w:noProof/>
                <w:sz w:val="22"/>
                <w:szCs w:val="22"/>
              </w:rPr>
              <w:t>"&gt;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&lt;tag&gt;mente&lt;/tag&gt;</w:t>
            </w:r>
          </w:p>
          <w:p w:rsidR="00270C98" w:rsidRPr="00272D0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w:t>
            </w:r>
            <w:r w:rsidR="004308AA">
              <w:rPr>
                <w:rFonts w:ascii="Consolas" w:hAnsi="Consolas" w:cs="Consolas"/>
                <w:noProof/>
                <w:sz w:val="22"/>
                <w:szCs w:val="22"/>
              </w:rPr>
              <w:t>username</w:t>
            </w:r>
            <w:r>
              <w:rPr>
                <w:rFonts w:ascii="Consolas" w:hAnsi="Consolas" w:cs="Consolas"/>
                <w:noProof/>
                <w:sz w:val="22"/>
                <w:szCs w:val="22"/>
              </w:rPr>
              <w:t>&gt;kaspichan&lt;/</w:t>
            </w:r>
            <w:r w:rsidR="004308AA">
              <w:rPr>
                <w:rFonts w:ascii="Consolas" w:hAnsi="Consolas" w:cs="Consolas"/>
                <w:noProof/>
                <w:sz w:val="22"/>
                <w:szCs w:val="22"/>
              </w:rPr>
              <w:t>username</w:t>
            </w:r>
            <w:r>
              <w:rPr>
                <w:rFonts w:ascii="Consolas" w:hAnsi="Consolas" w:cs="Consolas"/>
                <w:noProof/>
                <w:sz w:val="22"/>
                <w:szCs w:val="22"/>
              </w:rPr>
              <w:t>&gt;</w:t>
            </w:r>
          </w:p>
          <w:p w:rsidR="00270C98" w:rsidRDefault="00270C98" w:rsidP="00270C98">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D23A94" w:rsidRDefault="00D23A94" w:rsidP="00D23A94">
            <w:pPr>
              <w:spacing w:after="0"/>
              <w:jc w:val="left"/>
              <w:rPr>
                <w:rFonts w:ascii="Consolas" w:hAnsi="Consolas" w:cs="Consolas"/>
                <w:noProof/>
                <w:sz w:val="22"/>
                <w:szCs w:val="22"/>
              </w:rPr>
            </w:pPr>
            <w:r>
              <w:rPr>
                <w:rFonts w:ascii="Consolas" w:hAnsi="Consolas" w:cs="Consolas"/>
                <w:noProof/>
                <w:sz w:val="22"/>
                <w:szCs w:val="22"/>
              </w:rPr>
              <w:t xml:space="preserve">  &lt;query</w:t>
            </w:r>
            <w:r w:rsidR="00B70B3D">
              <w:rPr>
                <w:rFonts w:ascii="Consolas" w:hAnsi="Consolas" w:cs="Consolas"/>
                <w:noProof/>
                <w:sz w:val="22"/>
                <w:szCs w:val="22"/>
              </w:rPr>
              <w:t xml:space="preserve"> max-results="</w:t>
            </w:r>
            <w:r w:rsidR="00531449">
              <w:rPr>
                <w:rFonts w:ascii="Consolas" w:hAnsi="Consolas" w:cs="Consolas"/>
                <w:noProof/>
                <w:sz w:val="22"/>
                <w:szCs w:val="22"/>
              </w:rPr>
              <w:t>1</w:t>
            </w:r>
            <w:r w:rsidR="00B70B3D">
              <w:rPr>
                <w:rFonts w:ascii="Consolas" w:hAnsi="Consolas" w:cs="Consolas"/>
                <w:noProof/>
                <w:sz w:val="22"/>
                <w:szCs w:val="22"/>
              </w:rPr>
              <w:t>"</w:t>
            </w:r>
            <w:r>
              <w:rPr>
                <w:rFonts w:ascii="Consolas" w:hAnsi="Consolas" w:cs="Consolas"/>
                <w:noProof/>
                <w:sz w:val="22"/>
                <w:szCs w:val="22"/>
              </w:rPr>
              <w:t>&gt;</w:t>
            </w:r>
          </w:p>
          <w:p w:rsidR="00D23A94" w:rsidRPr="00272D08"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&lt;username&gt;maria&lt;/</w:t>
            </w:r>
            <w:r w:rsidR="00A60F17">
              <w:rPr>
                <w:rFonts w:ascii="Consolas" w:hAnsi="Consolas" w:cs="Consolas"/>
                <w:noProof/>
                <w:sz w:val="22"/>
                <w:szCs w:val="22"/>
              </w:rPr>
              <w:t>username</w:t>
            </w:r>
            <w:r>
              <w:rPr>
                <w:rFonts w:ascii="Consolas" w:hAnsi="Consolas" w:cs="Consolas"/>
                <w:noProof/>
                <w:sz w:val="22"/>
                <w:szCs w:val="22"/>
              </w:rPr>
              <w:t>&gt;</w:t>
            </w:r>
          </w:p>
          <w:p w:rsidR="00D23A94" w:rsidRDefault="00D23A94" w:rsidP="00D23A94">
            <w:pPr>
              <w:spacing w:before="0" w:after="0"/>
              <w:jc w:val="left"/>
              <w:rPr>
                <w:rFonts w:ascii="Consolas" w:hAnsi="Consolas" w:cs="Consolas"/>
                <w:noProof/>
                <w:sz w:val="22"/>
                <w:szCs w:val="22"/>
              </w:rPr>
            </w:pPr>
            <w:r>
              <w:rPr>
                <w:rFonts w:ascii="Consolas" w:hAnsi="Consolas" w:cs="Consolas"/>
                <w:noProof/>
                <w:sz w:val="22"/>
                <w:szCs w:val="22"/>
              </w:rPr>
              <w:t xml:space="preserve">  &lt;/query&gt;</w:t>
            </w:r>
          </w:p>
          <w:p w:rsidR="00B70B3D" w:rsidRDefault="00B70B3D" w:rsidP="00B70B3D">
            <w:pPr>
              <w:spacing w:after="0"/>
              <w:jc w:val="left"/>
              <w:rPr>
                <w:rFonts w:ascii="Consolas" w:hAnsi="Consolas" w:cs="Consolas"/>
                <w:noProof/>
                <w:sz w:val="22"/>
                <w:szCs w:val="22"/>
              </w:rPr>
            </w:pPr>
            <w:r>
              <w:rPr>
                <w:rFonts w:ascii="Consolas" w:hAnsi="Consolas" w:cs="Consolas"/>
                <w:noProof/>
                <w:sz w:val="22"/>
                <w:szCs w:val="22"/>
              </w:rPr>
              <w:t xml:space="preserve">  &lt;query max-results="</w:t>
            </w:r>
            <w:r w:rsidR="00803974">
              <w:rPr>
                <w:rFonts w:ascii="Consolas" w:hAnsi="Consolas" w:cs="Consolas"/>
                <w:noProof/>
                <w:sz w:val="22"/>
                <w:szCs w:val="22"/>
              </w:rPr>
              <w:t>3</w:t>
            </w:r>
            <w:r>
              <w:rPr>
                <w:rFonts w:ascii="Consolas" w:hAnsi="Consolas" w:cs="Consolas"/>
                <w:noProof/>
                <w:sz w:val="22"/>
                <w:szCs w:val="22"/>
              </w:rPr>
              <w:t>"</w:t>
            </w:r>
            <w:r w:rsidR="009E5197">
              <w:rPr>
                <w:rFonts w:ascii="Consolas" w:hAnsi="Consolas" w:cs="Consolas"/>
                <w:noProof/>
                <w:sz w:val="22"/>
                <w:szCs w:val="22"/>
              </w:rPr>
              <w:t xml:space="preserve"> /</w:t>
            </w:r>
            <w:r>
              <w:rPr>
                <w:rFonts w:ascii="Consolas" w:hAnsi="Consolas" w:cs="Consolas"/>
                <w:noProof/>
                <w:sz w:val="22"/>
                <w:szCs w:val="22"/>
              </w:rPr>
              <w:t>&gt;</w:t>
            </w:r>
          </w:p>
          <w:p w:rsidR="00D23A94" w:rsidRPr="00FD0177" w:rsidRDefault="00D23A94" w:rsidP="00D23A94">
            <w:pPr>
              <w:spacing w:after="0"/>
              <w:jc w:val="left"/>
              <w:rPr>
                <w:rFonts w:ascii="Consolas" w:hAnsi="Consolas" w:cs="Consolas"/>
                <w:noProof/>
                <w:sz w:val="21"/>
                <w:szCs w:val="21"/>
              </w:rPr>
            </w:pPr>
            <w:r>
              <w:rPr>
                <w:rFonts w:ascii="Consolas" w:hAnsi="Consolas" w:cs="Consolas"/>
                <w:noProof/>
                <w:sz w:val="22"/>
                <w:szCs w:val="22"/>
              </w:rPr>
              <w:t>&lt;/queries&gt;</w:t>
            </w:r>
          </w:p>
        </w:tc>
      </w:tr>
    </w:tbl>
    <w:p w:rsidR="002501EA" w:rsidRDefault="002501EA" w:rsidP="002501EA">
      <w:r>
        <w:lastRenderedPageBreak/>
        <w:t xml:space="preserve">The </w:t>
      </w:r>
      <w:r w:rsidRPr="00D462D2">
        <w:rPr>
          <w:b/>
        </w:rPr>
        <w:t>username is optional</w:t>
      </w:r>
      <w:r>
        <w:t xml:space="preserve">. The </w:t>
      </w:r>
      <w:r w:rsidRPr="00D462D2">
        <w:rPr>
          <w:b/>
        </w:rPr>
        <w:t>set of tags</w:t>
      </w:r>
      <w:r>
        <w:t xml:space="preserve"> is arbitrary set of words</w:t>
      </w:r>
      <w:r w:rsidR="00D23A94">
        <w:t xml:space="preserve"> (empty</w:t>
      </w:r>
      <w:r w:rsidR="00D0035C">
        <w:t xml:space="preserve"> set is also allowed</w:t>
      </w:r>
      <w:r w:rsidR="00D23A94">
        <w:t>)</w:t>
      </w:r>
      <w:r>
        <w:t>.</w:t>
      </w:r>
      <w:r w:rsidR="006A1129">
        <w:t xml:space="preserve"> The search has </w:t>
      </w:r>
      <w:r w:rsidR="006A1129" w:rsidRPr="006A1129">
        <w:rPr>
          <w:b/>
        </w:rPr>
        <w:t>"and" semantics</w:t>
      </w:r>
      <w:r w:rsidR="009E5197">
        <w:t xml:space="preserve">. This means that </w:t>
      </w:r>
      <w:r w:rsidR="006A1129">
        <w:t>search</w:t>
      </w:r>
      <w:r w:rsidR="009E5197">
        <w:t>ing</w:t>
      </w:r>
      <w:r w:rsidR="006A1129">
        <w:t xml:space="preserve"> by tags "programming" and "book" and username "p</w:t>
      </w:r>
      <w:r w:rsidR="00694736">
        <w:t>e</w:t>
      </w:r>
      <w:r w:rsidR="006A1129">
        <w:t xml:space="preserve">ter" </w:t>
      </w:r>
      <w:r w:rsidR="009E5197">
        <w:t>should</w:t>
      </w:r>
      <w:r w:rsidR="006A1129">
        <w:t xml:space="preserve"> return all bookmarks from "peter" matching </w:t>
      </w:r>
      <w:r w:rsidR="00D0035C">
        <w:t xml:space="preserve">in the same time </w:t>
      </w:r>
      <w:r w:rsidR="006A1129">
        <w:t>both tags "programming" and "book".</w:t>
      </w:r>
      <w:r w:rsidR="009E5197">
        <w:t xml:space="preserve"> If the username is missing, then </w:t>
      </w:r>
      <w:r w:rsidR="000D7973">
        <w:t xml:space="preserve">the </w:t>
      </w:r>
      <w:r w:rsidR="009E5197">
        <w:t xml:space="preserve">bookmarks from all users should be searched. If the tags are missing, then </w:t>
      </w:r>
      <w:r w:rsidR="000D7973">
        <w:t>the bookmark tags should be ignored in the search. If both username and tags are missing in a query, it should return all</w:t>
      </w:r>
      <w:r w:rsidR="00694736">
        <w:t xml:space="preserve"> the bookmarks from the database. The "</w:t>
      </w:r>
      <w:r w:rsidR="00694736" w:rsidRPr="00694736">
        <w:rPr>
          <w:b/>
        </w:rPr>
        <w:t>max-results</w:t>
      </w:r>
      <w:r w:rsidR="00694736">
        <w:t>" attribute is optional and specifies how many results to return at most.</w:t>
      </w:r>
    </w:p>
    <w:p w:rsidR="00694736" w:rsidRDefault="003156E8" w:rsidP="00694736">
      <w:r>
        <w:t>Write</w:t>
      </w:r>
      <w:r w:rsidR="00694736">
        <w:t xml:space="preserve"> the results in the XML file "</w:t>
      </w:r>
      <w:r w:rsidR="00694736" w:rsidRPr="00694736">
        <w:rPr>
          <w:b/>
        </w:rPr>
        <w:t>search-results.xml</w:t>
      </w:r>
      <w:r w:rsidR="00694736">
        <w:t xml:space="preserve">" </w:t>
      </w:r>
      <w:r w:rsidR="00867510">
        <w:t xml:space="preserve">in the </w:t>
      </w:r>
      <w:r w:rsidR="00694736">
        <w:t>following format: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694736" w:rsidRPr="00796B48" w:rsidTr="00EF0B72">
        <w:tc>
          <w:tcPr>
            <w:tcW w:w="10206" w:type="dxa"/>
            <w:shd w:val="clear" w:color="auto" w:fill="auto"/>
            <w:vAlign w:val="center"/>
          </w:tcPr>
          <w:p w:rsidR="00694736" w:rsidRPr="00796B48" w:rsidRDefault="00694736" w:rsidP="00694736">
            <w:pPr>
              <w:spacing w:before="0" w:after="0"/>
              <w:jc w:val="left"/>
              <w:rPr>
                <w:rFonts w:ascii="Consolas" w:hAnsi="Consolas" w:cs="Consolas"/>
                <w:b/>
                <w:noProof/>
                <w:sz w:val="21"/>
                <w:szCs w:val="21"/>
              </w:rPr>
            </w:pPr>
            <w:r>
              <w:rPr>
                <w:rFonts w:ascii="Consolas" w:hAnsi="Consolas" w:cs="Consolas"/>
                <w:b/>
                <w:noProof/>
                <w:sz w:val="21"/>
                <w:szCs w:val="21"/>
              </w:rPr>
              <w:t>search-results</w:t>
            </w:r>
            <w:r w:rsidRPr="002501EA">
              <w:rPr>
                <w:rFonts w:ascii="Consolas" w:hAnsi="Consolas" w:cs="Consolas"/>
                <w:b/>
                <w:noProof/>
                <w:sz w:val="21"/>
                <w:szCs w:val="21"/>
              </w:rPr>
              <w:t>.xml</w:t>
            </w:r>
          </w:p>
        </w:tc>
      </w:tr>
      <w:tr w:rsidR="00694736" w:rsidRPr="00FD0177" w:rsidTr="00EF0B72">
        <w:tc>
          <w:tcPr>
            <w:tcW w:w="10206" w:type="dxa"/>
            <w:shd w:val="clear" w:color="auto" w:fill="auto"/>
            <w:vAlign w:val="center"/>
          </w:tcPr>
          <w:p w:rsidR="00694736" w:rsidRDefault="00694736" w:rsidP="00EF0B72">
            <w:pPr>
              <w:spacing w:before="0" w:after="0"/>
              <w:jc w:val="left"/>
              <w:rPr>
                <w:rFonts w:ascii="Consolas" w:hAnsi="Consolas" w:cs="Consolas"/>
                <w:noProof/>
                <w:sz w:val="22"/>
                <w:szCs w:val="22"/>
              </w:rPr>
            </w:pPr>
            <w:r>
              <w:rPr>
                <w:rFonts w:ascii="Consolas" w:hAnsi="Consolas" w:cs="Consolas"/>
                <w:noProof/>
                <w:sz w:val="22"/>
                <w:szCs w:val="22"/>
              </w:rPr>
              <w:t>&lt;?xml version="1.0" ?&gt;</w:t>
            </w:r>
          </w:p>
          <w:p w:rsidR="00694736" w:rsidRDefault="00694736" w:rsidP="00EF0B72">
            <w:pPr>
              <w:spacing w:after="0"/>
              <w:jc w:val="left"/>
              <w:rPr>
                <w:rFonts w:ascii="Consolas" w:hAnsi="Consolas" w:cs="Consolas"/>
                <w:noProof/>
                <w:sz w:val="22"/>
                <w:szCs w:val="22"/>
              </w:rPr>
            </w:pPr>
            <w:r>
              <w:rPr>
                <w:rFonts w:ascii="Consolas" w:hAnsi="Consolas" w:cs="Consolas"/>
                <w:noProof/>
                <w:sz w:val="22"/>
                <w:szCs w:val="22"/>
              </w:rPr>
              <w:t>&lt;search-results&gt;</w:t>
            </w:r>
          </w:p>
          <w:p w:rsidR="00694736" w:rsidRDefault="00694736" w:rsidP="00694736">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&lt;title&gt;Intro C# Book&lt;/title&gt;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&lt;notes&gt;Fundamental book of programming. A must read!&lt;/notes&gt;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 xml:space="preserve">  &lt;username&gt;peter&lt;/username&gt;</w:t>
            </w:r>
          </w:p>
          <w:p w:rsidR="00694736" w:rsidRPr="00694736" w:rsidRDefault="00694736" w:rsidP="00694736">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&lt;title&gt;Nakov's books&lt;/title&gt;</w:t>
            </w:r>
          </w:p>
          <w:p w:rsidR="00694736" w:rsidRP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&lt;url&gt;http://www.nakov.com/books/&lt;/url&gt;</w:t>
            </w:r>
          </w:p>
          <w:p w:rsidR="00870707" w:rsidRPr="00694736" w:rsidRDefault="00870707" w:rsidP="00870707">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&lt;tags&gt;book</w:t>
            </w:r>
            <w:r>
              <w:rPr>
                <w:rFonts w:ascii="Consolas" w:hAnsi="Consolas" w:cs="Consolas"/>
                <w:noProof/>
                <w:sz w:val="22"/>
                <w:szCs w:val="22"/>
                <w:lang w:val="bg-BG"/>
              </w:rPr>
              <w:t>,</w:t>
            </w:r>
            <w:r w:rsidRPr="00694736">
              <w:rPr>
                <w:rFonts w:ascii="Consolas" w:hAnsi="Consolas" w:cs="Consolas"/>
                <w:noProof/>
                <w:sz w:val="22"/>
                <w:szCs w:val="22"/>
              </w:rPr>
              <w:t xml:space="preserve"> nakov, programming&lt;/tags&gt;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w:t>
            </w:r>
            <w:r w:rsidRPr="00694736">
              <w:rPr>
                <w:rFonts w:ascii="Consolas" w:hAnsi="Consolas" w:cs="Consolas"/>
                <w:noProof/>
                <w:sz w:val="22"/>
                <w:szCs w:val="22"/>
              </w:rPr>
              <w:t xml:space="preserve">  &lt;/bookmark&gt;</w:t>
            </w:r>
          </w:p>
          <w:p w:rsidR="00694736" w:rsidRDefault="00694736" w:rsidP="00694736">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&lt;username&gt;peter&lt;/username&gt;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&lt;title&gt;Intro C# Book&lt;/title&gt;</w:t>
            </w:r>
          </w:p>
          <w:p w:rsidR="001635EE" w:rsidRP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&lt;url&gt;http://www.introprogramming.info/intro-csharp-book/&lt;/url&gt;</w:t>
            </w:r>
          </w:p>
          <w:p w:rsidR="00870707" w:rsidRPr="00694736" w:rsidRDefault="00870707" w:rsidP="00870707">
            <w:pPr>
              <w:spacing w:before="0" w:after="0"/>
              <w:jc w:val="left"/>
              <w:rPr>
                <w:rFonts w:ascii="Consolas" w:hAnsi="Consolas" w:cs="Consolas"/>
                <w:noProof/>
                <w:sz w:val="22"/>
                <w:szCs w:val="22"/>
              </w:rPr>
            </w:pPr>
            <w:r w:rsidRPr="00694736">
              <w:rPr>
                <w:rFonts w:ascii="Consolas" w:hAnsi="Consolas" w:cs="Consolas"/>
                <w:noProof/>
                <w:sz w:val="22"/>
                <w:szCs w:val="22"/>
              </w:rPr>
              <w:t xml:space="preserve">    </w:t>
            </w:r>
            <w:r>
              <w:rPr>
                <w:rFonts w:ascii="Consolas" w:hAnsi="Consolas" w:cs="Consolas"/>
                <w:noProof/>
                <w:sz w:val="22"/>
                <w:szCs w:val="22"/>
              </w:rPr>
              <w:t xml:space="preserve">  </w:t>
            </w:r>
            <w:r w:rsidRPr="00694736">
              <w:rPr>
                <w:rFonts w:ascii="Consolas" w:hAnsi="Consolas" w:cs="Consolas"/>
                <w:noProof/>
                <w:sz w:val="22"/>
                <w:szCs w:val="22"/>
              </w:rPr>
              <w:t>&lt;tags&gt;algorithms, book</w:t>
            </w:r>
            <w:r>
              <w:rPr>
                <w:rFonts w:ascii="Consolas" w:hAnsi="Consolas" w:cs="Consolas"/>
                <w:noProof/>
                <w:sz w:val="22"/>
                <w:szCs w:val="22"/>
              </w:rPr>
              <w:t>,</w:t>
            </w:r>
            <w:r w:rsidRPr="00694736">
              <w:rPr>
                <w:rFonts w:ascii="Consolas" w:hAnsi="Consolas" w:cs="Consolas"/>
                <w:noProof/>
                <w:sz w:val="22"/>
                <w:szCs w:val="22"/>
              </w:rPr>
              <w:t xml:space="preserve"> </w:t>
            </w:r>
            <w:r>
              <w:rPr>
                <w:rFonts w:ascii="Consolas" w:hAnsi="Consolas" w:cs="Consolas"/>
                <w:noProof/>
                <w:sz w:val="22"/>
                <w:szCs w:val="22"/>
              </w:rPr>
              <w:t>c</w:t>
            </w:r>
            <w:r w:rsidRPr="00694736">
              <w:rPr>
                <w:rFonts w:ascii="Consolas" w:hAnsi="Consolas" w:cs="Consolas"/>
                <w:noProof/>
                <w:sz w:val="22"/>
                <w:szCs w:val="22"/>
              </w:rPr>
              <w:t>#, data-structures, nakov, programming&lt;/tags&gt;</w:t>
            </w:r>
          </w:p>
          <w:p w:rsidR="001635EE" w:rsidRPr="001635EE" w:rsidRDefault="001635EE" w:rsidP="001635EE">
            <w:pPr>
              <w:spacing w:before="0" w:after="0"/>
              <w:jc w:val="left"/>
              <w:rPr>
                <w:rFonts w:ascii="Consolas" w:hAnsi="Consolas" w:cs="Consolas"/>
                <w:noProof/>
                <w:sz w:val="22"/>
                <w:szCs w:val="22"/>
              </w:rPr>
            </w:pPr>
            <w:r w:rsidRPr="001635EE">
              <w:rPr>
                <w:rFonts w:ascii="Consolas" w:hAnsi="Consolas" w:cs="Consolas"/>
                <w:noProof/>
                <w:sz w:val="22"/>
                <w:szCs w:val="22"/>
              </w:rPr>
              <w:t xml:space="preserve">  </w:t>
            </w:r>
            <w:r>
              <w:rPr>
                <w:rFonts w:ascii="Consolas" w:hAnsi="Consolas" w:cs="Consolas"/>
                <w:noProof/>
                <w:sz w:val="22"/>
                <w:szCs w:val="22"/>
              </w:rPr>
              <w:t xml:space="preserve">  </w:t>
            </w:r>
            <w:r w:rsidRPr="001635EE">
              <w:rPr>
                <w:rFonts w:ascii="Consolas" w:hAnsi="Consolas" w:cs="Consolas"/>
                <w:noProof/>
                <w:sz w:val="22"/>
                <w:szCs w:val="22"/>
              </w:rPr>
              <w:t xml:space="preserve">  &lt;notes&gt;Fundamental book of programming. A must read!&lt;/notes&gt;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w:t>
            </w:r>
            <w:r w:rsidRPr="001635EE">
              <w:rPr>
                <w:rFonts w:ascii="Consolas" w:hAnsi="Consolas" w:cs="Consolas"/>
                <w:noProof/>
                <w:sz w:val="22"/>
                <w:szCs w:val="22"/>
              </w:rPr>
              <w:t xml:space="preserve">  &lt;/bookmark&gt;</w:t>
            </w:r>
          </w:p>
          <w:p w:rsidR="001635EE" w:rsidRDefault="001635EE" w:rsidP="002067D1">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&lt;username&gt;maria&lt;/username&gt;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&lt;title&gt;Telerik Academy&lt;/title&gt;</w:t>
            </w:r>
          </w:p>
          <w:p w:rsidR="00B64B75" w:rsidRP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&lt;url&gt;http://academy.telerik.com&lt;/url&gt;</w:t>
            </w:r>
          </w:p>
          <w:p w:rsidR="00B64B75" w:rsidRDefault="00B64B75" w:rsidP="00B64B75">
            <w:pPr>
              <w:spacing w:before="0" w:after="0"/>
              <w:jc w:val="left"/>
              <w:rPr>
                <w:rFonts w:ascii="Consolas" w:hAnsi="Consolas" w:cs="Consolas"/>
                <w:noProof/>
                <w:sz w:val="22"/>
                <w:szCs w:val="22"/>
              </w:rPr>
            </w:pPr>
            <w:r>
              <w:rPr>
                <w:rFonts w:ascii="Consolas" w:hAnsi="Consolas" w:cs="Consolas"/>
                <w:noProof/>
                <w:sz w:val="22"/>
                <w:szCs w:val="22"/>
              </w:rPr>
              <w:t xml:space="preserve">  </w:t>
            </w:r>
            <w:r w:rsidRPr="00B64B75">
              <w:rPr>
                <w:rFonts w:ascii="Consolas" w:hAnsi="Consolas" w:cs="Consolas"/>
                <w:noProof/>
                <w:sz w:val="22"/>
                <w:szCs w:val="22"/>
              </w:rPr>
              <w:t xml:space="preserve">  &lt;/bookmark&gt;</w:t>
            </w:r>
          </w:p>
          <w:p w:rsidR="001635EE" w:rsidRDefault="001635EE" w:rsidP="00B64B75">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1635EE" w:rsidRDefault="001635EE" w:rsidP="001635EE">
            <w:pPr>
              <w:spacing w:after="0"/>
              <w:jc w:val="left"/>
              <w:rPr>
                <w:rFonts w:ascii="Consolas" w:hAnsi="Consolas" w:cs="Consolas"/>
                <w:noProof/>
                <w:sz w:val="22"/>
                <w:szCs w:val="22"/>
              </w:rPr>
            </w:pPr>
            <w:r>
              <w:rPr>
                <w:rFonts w:ascii="Consolas" w:hAnsi="Consolas" w:cs="Consolas"/>
                <w:noProof/>
                <w:sz w:val="22"/>
                <w:szCs w:val="22"/>
              </w:rPr>
              <w:t xml:space="preserve">  &lt;result-set&gt;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lastRenderedPageBreak/>
              <w:t xml:space="preserve">  </w:t>
            </w:r>
            <w:r>
              <w:rPr>
                <w:rFonts w:ascii="Consolas" w:hAnsi="Consolas" w:cs="Consolas"/>
                <w:noProof/>
                <w:sz w:val="22"/>
                <w:szCs w:val="22"/>
              </w:rPr>
              <w:t xml:space="preserve">  </w:t>
            </w:r>
            <w:r w:rsidRPr="006F6A9F">
              <w:rPr>
                <w:rFonts w:ascii="Consolas" w:hAnsi="Consolas" w:cs="Consolas"/>
                <w:noProof/>
                <w:sz w:val="22"/>
                <w:szCs w:val="22"/>
              </w:rPr>
              <w:t xml:space="preserve">  &lt;title&gt;Telerik Academy&lt;/title&gt;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&lt;url&gt;http://academy.telerik.com&lt;/url&gt;</w:t>
            </w:r>
          </w:p>
          <w:p w:rsidR="006F6A9F" w:rsidRPr="006F6A9F" w:rsidRDefault="006F6A9F"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Pr="006F6A9F">
              <w:rPr>
                <w:rFonts w:ascii="Consolas" w:hAnsi="Consolas" w:cs="Consolas"/>
                <w:noProof/>
                <w:sz w:val="22"/>
                <w:szCs w:val="22"/>
              </w:rPr>
              <w:t xml:space="preserve">  &lt;/bookmark&gt;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803974">
              <w:rPr>
                <w:rFonts w:ascii="Consolas" w:hAnsi="Consolas" w:cs="Consolas"/>
                <w:noProof/>
                <w:sz w:val="22"/>
                <w:szCs w:val="22"/>
              </w:rPr>
              <w:t xml:space="preserve">  </w:t>
            </w:r>
            <w:r w:rsidRPr="006F6A9F">
              <w:rPr>
                <w:rFonts w:ascii="Consolas" w:hAnsi="Consolas" w:cs="Consolas"/>
                <w:noProof/>
                <w:sz w:val="22"/>
                <w:szCs w:val="22"/>
              </w:rPr>
              <w:t xml:space="preserve">  &lt;username&gt;maria&lt;/username&gt;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&lt;title&gt;SQL for Dummies&lt;/title&gt;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 http://www.amazon.com/SQL-For-Dummies-Allen-Taylor/dp/0470557419&lt;/url&gt;</w:t>
            </w:r>
          </w:p>
          <w:p w:rsidR="006F6A9F" w:rsidRP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&lt;tags&gt;dummy</w:t>
            </w:r>
            <w:r>
              <w:rPr>
                <w:rFonts w:ascii="Consolas" w:hAnsi="Consolas" w:cs="Consolas"/>
                <w:noProof/>
                <w:sz w:val="22"/>
                <w:szCs w:val="22"/>
              </w:rPr>
              <w:t>, sql</w:t>
            </w:r>
            <w:r w:rsidR="006F6A9F" w:rsidRPr="006F6A9F">
              <w:rPr>
                <w:rFonts w:ascii="Consolas" w:hAnsi="Consolas" w:cs="Consolas"/>
                <w:noProof/>
                <w:sz w:val="22"/>
                <w:szCs w:val="22"/>
              </w:rPr>
              <w:t>&lt;/tags&gt;</w:t>
            </w:r>
          </w:p>
          <w:p w:rsidR="006F6A9F" w:rsidRDefault="00803974"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&lt;bookmark&gt;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&lt;username&gt;todor&lt;/username&gt;</w:t>
            </w:r>
          </w:p>
          <w:p w:rsidR="006F6A9F" w:rsidRP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 xml:space="preserve">  &lt;title&gt;HTML 5 Demos and Examples&lt;/title&gt;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&lt;url&gt;http://html5demos.com&lt;/url&gt;</w:t>
            </w:r>
          </w:p>
          <w:p w:rsidR="006F6A9F" w:rsidRPr="006F6A9F" w:rsidRDefault="00992B46" w:rsidP="006F6A9F">
            <w:pPr>
              <w:spacing w:before="0" w:after="0"/>
              <w:jc w:val="left"/>
              <w:rPr>
                <w:rFonts w:ascii="Consolas" w:hAnsi="Consolas" w:cs="Consolas"/>
                <w:noProof/>
                <w:sz w:val="22"/>
                <w:szCs w:val="22"/>
              </w:rPr>
            </w:pPr>
            <w:r>
              <w:rPr>
                <w:rFonts w:ascii="Consolas" w:hAnsi="Consolas" w:cs="Consolas"/>
                <w:noProof/>
                <w:sz w:val="22"/>
                <w:szCs w:val="22"/>
              </w:rPr>
              <w:t xml:space="preserve">  </w:t>
            </w:r>
            <w:r w:rsidR="006F6A9F" w:rsidRPr="006F6A9F">
              <w:rPr>
                <w:rFonts w:ascii="Consolas" w:hAnsi="Consolas" w:cs="Consolas"/>
                <w:noProof/>
                <w:sz w:val="22"/>
                <w:szCs w:val="22"/>
              </w:rPr>
              <w:t xml:space="preserve">    &lt;tags&gt;</w:t>
            </w:r>
            <w:r w:rsidR="00D453E0">
              <w:rPr>
                <w:rFonts w:ascii="Consolas" w:hAnsi="Consolas" w:cs="Consolas"/>
                <w:noProof/>
                <w:sz w:val="22"/>
                <w:szCs w:val="22"/>
              </w:rPr>
              <w:t>css</w:t>
            </w:r>
            <w:r w:rsidR="006F6A9F" w:rsidRPr="006F6A9F">
              <w:rPr>
                <w:rFonts w:ascii="Consolas" w:hAnsi="Consolas" w:cs="Consolas"/>
                <w:noProof/>
                <w:sz w:val="22"/>
                <w:szCs w:val="22"/>
              </w:rPr>
              <w:t xml:space="preserve">, </w:t>
            </w:r>
            <w:r w:rsidR="00D453E0">
              <w:rPr>
                <w:rFonts w:ascii="Consolas" w:hAnsi="Consolas" w:cs="Consolas"/>
                <w:noProof/>
                <w:sz w:val="22"/>
                <w:szCs w:val="22"/>
              </w:rPr>
              <w:t>css</w:t>
            </w:r>
            <w:r w:rsidR="006F6A9F" w:rsidRPr="006F6A9F">
              <w:rPr>
                <w:rFonts w:ascii="Consolas" w:hAnsi="Consolas" w:cs="Consolas"/>
                <w:noProof/>
                <w:sz w:val="22"/>
                <w:szCs w:val="22"/>
              </w:rPr>
              <w:t xml:space="preserve">3, </w:t>
            </w:r>
            <w:r w:rsidR="00D453E0">
              <w:rPr>
                <w:rFonts w:ascii="Consolas" w:hAnsi="Consolas" w:cs="Consolas"/>
                <w:noProof/>
                <w:sz w:val="22"/>
                <w:szCs w:val="22"/>
              </w:rPr>
              <w:t>html</w:t>
            </w:r>
            <w:r w:rsidR="00D453E0" w:rsidRPr="006F6A9F">
              <w:rPr>
                <w:rFonts w:ascii="Consolas" w:hAnsi="Consolas" w:cs="Consolas"/>
                <w:noProof/>
                <w:sz w:val="22"/>
                <w:szCs w:val="22"/>
              </w:rPr>
              <w:t xml:space="preserve">, </w:t>
            </w:r>
            <w:r w:rsidR="00D453E0">
              <w:rPr>
                <w:rFonts w:ascii="Consolas" w:hAnsi="Consolas" w:cs="Consolas"/>
                <w:noProof/>
                <w:sz w:val="22"/>
                <w:szCs w:val="22"/>
              </w:rPr>
              <w:t>html</w:t>
            </w:r>
            <w:r w:rsidR="00D453E0" w:rsidRPr="006F6A9F">
              <w:rPr>
                <w:rFonts w:ascii="Consolas" w:hAnsi="Consolas" w:cs="Consolas"/>
                <w:noProof/>
                <w:sz w:val="22"/>
                <w:szCs w:val="22"/>
              </w:rPr>
              <w:t xml:space="preserve">5, web, </w:t>
            </w:r>
            <w:r w:rsidR="00D453E0">
              <w:rPr>
                <w:rFonts w:ascii="Consolas" w:hAnsi="Consolas" w:cs="Consolas"/>
                <w:noProof/>
                <w:sz w:val="22"/>
                <w:szCs w:val="22"/>
              </w:rPr>
              <w:t>w</w:t>
            </w:r>
            <w:r w:rsidR="006F6A9F" w:rsidRPr="006F6A9F">
              <w:rPr>
                <w:rFonts w:ascii="Consolas" w:hAnsi="Consolas" w:cs="Consolas"/>
                <w:noProof/>
                <w:sz w:val="22"/>
                <w:szCs w:val="22"/>
              </w:rPr>
              <w:t>eb development&lt;/tags&gt;</w:t>
            </w:r>
          </w:p>
          <w:p w:rsidR="006F6A9F" w:rsidRDefault="006F6A9F" w:rsidP="006F6A9F">
            <w:pPr>
              <w:spacing w:before="0" w:after="0"/>
              <w:jc w:val="left"/>
              <w:rPr>
                <w:rFonts w:ascii="Consolas" w:hAnsi="Consolas" w:cs="Consolas"/>
                <w:noProof/>
                <w:sz w:val="22"/>
                <w:szCs w:val="22"/>
              </w:rPr>
            </w:pPr>
            <w:r w:rsidRPr="006F6A9F">
              <w:rPr>
                <w:rFonts w:ascii="Consolas" w:hAnsi="Consolas" w:cs="Consolas"/>
                <w:noProof/>
                <w:sz w:val="22"/>
                <w:szCs w:val="22"/>
              </w:rPr>
              <w:t xml:space="preserve">  </w:t>
            </w:r>
            <w:r w:rsidR="00992B46">
              <w:rPr>
                <w:rFonts w:ascii="Consolas" w:hAnsi="Consolas" w:cs="Consolas"/>
                <w:noProof/>
                <w:sz w:val="22"/>
                <w:szCs w:val="22"/>
              </w:rPr>
              <w:t xml:space="preserve">  </w:t>
            </w:r>
            <w:r w:rsidRPr="006F6A9F">
              <w:rPr>
                <w:rFonts w:ascii="Consolas" w:hAnsi="Consolas" w:cs="Consolas"/>
                <w:noProof/>
                <w:sz w:val="22"/>
                <w:szCs w:val="22"/>
              </w:rPr>
              <w:t>&lt;/bookmark&gt;</w:t>
            </w:r>
          </w:p>
          <w:p w:rsidR="001635EE" w:rsidRDefault="001635EE" w:rsidP="006F6A9F">
            <w:pPr>
              <w:spacing w:before="0" w:after="0"/>
              <w:jc w:val="left"/>
              <w:rPr>
                <w:rFonts w:ascii="Consolas" w:hAnsi="Consolas" w:cs="Consolas"/>
                <w:noProof/>
                <w:sz w:val="22"/>
                <w:szCs w:val="22"/>
              </w:rPr>
            </w:pPr>
            <w:r>
              <w:rPr>
                <w:rFonts w:ascii="Consolas" w:hAnsi="Consolas" w:cs="Consolas"/>
                <w:noProof/>
                <w:sz w:val="22"/>
                <w:szCs w:val="22"/>
              </w:rPr>
              <w:t xml:space="preserve">  &lt;/result-set&gt;</w:t>
            </w:r>
          </w:p>
          <w:p w:rsidR="00694736" w:rsidRPr="00FD0177" w:rsidRDefault="00694736" w:rsidP="00694736">
            <w:pPr>
              <w:spacing w:after="0"/>
              <w:jc w:val="left"/>
              <w:rPr>
                <w:rFonts w:ascii="Consolas" w:hAnsi="Consolas" w:cs="Consolas"/>
                <w:noProof/>
                <w:sz w:val="21"/>
                <w:szCs w:val="21"/>
              </w:rPr>
            </w:pPr>
            <w:r>
              <w:rPr>
                <w:rFonts w:ascii="Consolas" w:hAnsi="Consolas" w:cs="Consolas"/>
                <w:noProof/>
                <w:sz w:val="22"/>
                <w:szCs w:val="22"/>
              </w:rPr>
              <w:t>&lt;/search-results&gt;</w:t>
            </w:r>
          </w:p>
        </w:tc>
      </w:tr>
    </w:tbl>
    <w:p w:rsidR="00694736" w:rsidRDefault="000021F7" w:rsidP="000021F7">
      <w:r>
        <w:lastRenderedPageBreak/>
        <w:t xml:space="preserve">Order the results </w:t>
      </w:r>
      <w:r w:rsidR="00512ED7">
        <w:t xml:space="preserve">in each result set </w:t>
      </w:r>
      <w:r w:rsidR="000D7973">
        <w:t>in</w:t>
      </w:r>
      <w:r>
        <w:t xml:space="preserve"> </w:t>
      </w:r>
      <w:r w:rsidR="000D7973" w:rsidRPr="000D7973">
        <w:rPr>
          <w:b/>
        </w:rPr>
        <w:t>alphabetical order</w:t>
      </w:r>
      <w:r w:rsidR="000D7973">
        <w:t xml:space="preserve"> by their URL. Return no more than the specified </w:t>
      </w:r>
      <w:r w:rsidR="000D7973" w:rsidRPr="000D7973">
        <w:rPr>
          <w:b/>
        </w:rPr>
        <w:t>max-results</w:t>
      </w:r>
      <w:r w:rsidR="000D7973">
        <w:t xml:space="preserve"> number of bookmarks for the corresponding query.</w:t>
      </w:r>
      <w:r w:rsidR="00512ED7">
        <w:t xml:space="preserve"> </w:t>
      </w:r>
      <w:r w:rsidR="00694736">
        <w:t>If the "</w:t>
      </w:r>
      <w:r w:rsidR="00694736" w:rsidRPr="00694736">
        <w:rPr>
          <w:b/>
        </w:rPr>
        <w:t>max-results</w:t>
      </w:r>
      <w:r w:rsidR="00694736">
        <w:t xml:space="preserve">" attribute is missing, return no more than </w:t>
      </w:r>
      <w:r w:rsidR="00694736" w:rsidRPr="00694736">
        <w:rPr>
          <w:b/>
        </w:rPr>
        <w:t>10</w:t>
      </w:r>
      <w:r w:rsidR="00694736">
        <w:t xml:space="preserve"> results.</w:t>
      </w:r>
    </w:p>
    <w:p w:rsidR="00694736" w:rsidRPr="000D7973" w:rsidRDefault="00512ED7" w:rsidP="000021F7">
      <w:r>
        <w:t xml:space="preserve">Display the bookmark details in the following order: username, title, </w:t>
      </w:r>
      <w:r w:rsidR="000D40AE">
        <w:t>URL</w:t>
      </w:r>
      <w:r w:rsidR="009D421F">
        <w:t xml:space="preserve">, </w:t>
      </w:r>
      <w:r>
        <w:t xml:space="preserve">tags, notes. If some of these fields is missing or is empty, skip it in the XML. Display the </w:t>
      </w:r>
      <w:r w:rsidRPr="00512ED7">
        <w:rPr>
          <w:b/>
        </w:rPr>
        <w:t>tags</w:t>
      </w:r>
      <w:r>
        <w:t xml:space="preserve"> </w:t>
      </w:r>
      <w:r w:rsidR="00B81C30">
        <w:t xml:space="preserve">for each bookmark </w:t>
      </w:r>
      <w:r>
        <w:t xml:space="preserve">in </w:t>
      </w:r>
      <w:r w:rsidRPr="00512ED7">
        <w:rPr>
          <w:b/>
        </w:rPr>
        <w:t>lowercase</w:t>
      </w:r>
      <w:r>
        <w:t xml:space="preserve">, </w:t>
      </w:r>
      <w:r w:rsidRPr="00512ED7">
        <w:rPr>
          <w:b/>
        </w:rPr>
        <w:t>ordered alphabetically</w:t>
      </w:r>
      <w:r>
        <w:t>, and separated by comma</w:t>
      </w:r>
      <w:r w:rsidR="00B81C30">
        <w:t xml:space="preserve"> and space</w:t>
      </w:r>
      <w:r>
        <w:t>.</w:t>
      </w:r>
    </w:p>
    <w:p w:rsidR="000021F7" w:rsidRDefault="000021F7" w:rsidP="000021F7">
      <w:r w:rsidRPr="009D0930">
        <w:rPr>
          <w:b/>
        </w:rPr>
        <w:t xml:space="preserve">Implement </w:t>
      </w:r>
      <w:r>
        <w:rPr>
          <w:b/>
        </w:rPr>
        <w:t xml:space="preserve">the </w:t>
      </w:r>
      <w:r w:rsidRPr="009D0930">
        <w:rPr>
          <w:b/>
        </w:rPr>
        <w:t>search</w:t>
      </w:r>
      <w:r>
        <w:t xml:space="preserve"> functionality correctly. Ensure it works fast for millions of records in the DB, and SQL injection is not possible.</w:t>
      </w:r>
    </w:p>
    <w:p w:rsidR="003156E8" w:rsidRDefault="003156E8" w:rsidP="003156E8">
      <w:pPr>
        <w:spacing w:before="60" w:after="0"/>
        <w:rPr>
          <w:szCs w:val="22"/>
        </w:rPr>
      </w:pPr>
      <w:r>
        <w:rPr>
          <w:szCs w:val="22"/>
        </w:rPr>
        <w:t xml:space="preserve">The size of the </w:t>
      </w:r>
      <w:r w:rsidRPr="003156E8">
        <w:rPr>
          <w:b/>
          <w:szCs w:val="22"/>
        </w:rPr>
        <w:t>input XML</w:t>
      </w:r>
      <w:r>
        <w:rPr>
          <w:szCs w:val="22"/>
        </w:rPr>
        <w:t xml:space="preserve"> file will be less than </w:t>
      </w:r>
      <w:r w:rsidRPr="0011026F">
        <w:rPr>
          <w:b/>
          <w:szCs w:val="22"/>
        </w:rPr>
        <w:t>1 MB</w:t>
      </w:r>
      <w:r>
        <w:rPr>
          <w:szCs w:val="22"/>
        </w:rPr>
        <w:t>.</w:t>
      </w:r>
    </w:p>
    <w:p w:rsidR="003156E8" w:rsidRDefault="003156E8" w:rsidP="003156E8">
      <w:pPr>
        <w:spacing w:before="60" w:after="0"/>
        <w:rPr>
          <w:szCs w:val="22"/>
        </w:rPr>
      </w:pPr>
      <w:r>
        <w:rPr>
          <w:szCs w:val="22"/>
        </w:rPr>
        <w:t xml:space="preserve">The size of the </w:t>
      </w:r>
      <w:r>
        <w:rPr>
          <w:b/>
          <w:szCs w:val="22"/>
        </w:rPr>
        <w:t>output</w:t>
      </w:r>
      <w:r w:rsidRPr="003156E8">
        <w:rPr>
          <w:b/>
          <w:szCs w:val="22"/>
        </w:rPr>
        <w:t xml:space="preserve"> XML</w:t>
      </w:r>
      <w:r>
        <w:rPr>
          <w:szCs w:val="22"/>
        </w:rPr>
        <w:t xml:space="preserve"> file will be less than </w:t>
      </w:r>
      <w:r w:rsidRPr="0011026F">
        <w:rPr>
          <w:b/>
          <w:szCs w:val="22"/>
        </w:rPr>
        <w:t xml:space="preserve">1 </w:t>
      </w:r>
      <w:r>
        <w:rPr>
          <w:b/>
          <w:szCs w:val="22"/>
        </w:rPr>
        <w:t>G</w:t>
      </w:r>
      <w:r w:rsidRPr="0011026F">
        <w:rPr>
          <w:b/>
          <w:szCs w:val="22"/>
        </w:rPr>
        <w:t>B</w:t>
      </w:r>
      <w:r>
        <w:rPr>
          <w:szCs w:val="22"/>
        </w:rPr>
        <w:t>.</w:t>
      </w:r>
    </w:p>
    <w:p w:rsidR="00374F38" w:rsidRDefault="00374F38" w:rsidP="00374F38">
      <w:r>
        <w:t>* You are free to use an ORM framework by choice (in code first or database first approach) or plain ADO.NET.</w:t>
      </w:r>
    </w:p>
    <w:p w:rsidR="00374F38" w:rsidRDefault="00374F38" w:rsidP="00374F38">
      <w:r>
        <w:t>* You are free to use XML parsers by choice, but take into account the performance.</w:t>
      </w:r>
    </w:p>
    <w:p w:rsidR="000021F7" w:rsidRDefault="000D3CF9" w:rsidP="000021F7">
      <w:pPr>
        <w:spacing w:before="0"/>
        <w:jc w:val="right"/>
      </w:pPr>
      <w:r>
        <w:rPr>
          <w:szCs w:val="22"/>
        </w:rPr>
        <w:t>3</w:t>
      </w:r>
      <w:r w:rsidR="000021F7">
        <w:rPr>
          <w:szCs w:val="22"/>
        </w:rPr>
        <w:t>5 score</w:t>
      </w:r>
      <w:r w:rsidR="00B200ED">
        <w:rPr>
          <w:szCs w:val="22"/>
        </w:rPr>
        <w:t xml:space="preserve"> (optional)</w:t>
      </w:r>
    </w:p>
    <w:p w:rsidR="000021F7" w:rsidRDefault="000021F7" w:rsidP="000021F7">
      <w:pPr>
        <w:pStyle w:val="Heading3"/>
        <w:numPr>
          <w:ilvl w:val="0"/>
          <w:numId w:val="10"/>
        </w:numPr>
        <w:tabs>
          <w:tab w:val="left" w:pos="1276"/>
        </w:tabs>
        <w:spacing w:after="120"/>
        <w:jc w:val="left"/>
      </w:pPr>
      <w:r>
        <w:t>Bulk Data Generator</w:t>
      </w:r>
    </w:p>
    <w:p w:rsidR="000021F7" w:rsidRDefault="000021F7" w:rsidP="000021F7">
      <w:r>
        <w:t xml:space="preserve">Write a C# program to generate at least </w:t>
      </w:r>
      <w:r>
        <w:rPr>
          <w:lang w:val="bg-BG"/>
        </w:rPr>
        <w:t>3</w:t>
      </w:r>
      <w:r>
        <w:t xml:space="preserve">0 000 users who own </w:t>
      </w:r>
      <w:r w:rsidR="003B73DB">
        <w:t>50</w:t>
      </w:r>
      <w:r>
        <w:t xml:space="preserve"> 000 bookmarks, tagged by 10 000 tags (each bookmark tagged by</w:t>
      </w:r>
      <w:r>
        <w:rPr>
          <w:lang w:val="bg-BG"/>
        </w:rPr>
        <w:t xml:space="preserve"> </w:t>
      </w:r>
      <w:r>
        <w:t xml:space="preserve">up to </w:t>
      </w:r>
      <w:r w:rsidR="00F43CB8">
        <w:t>5</w:t>
      </w:r>
      <w:r>
        <w:t xml:space="preserve"> tags).</w:t>
      </w:r>
      <w:bookmarkStart w:id="0" w:name="_GoBack"/>
      <w:bookmarkEnd w:id="0"/>
    </w:p>
    <w:p w:rsidR="000021F7" w:rsidRDefault="000021F7" w:rsidP="000021F7">
      <w:r>
        <w:rPr>
          <w:lang w:val="bg-BG"/>
        </w:rPr>
        <w:t>*</w:t>
      </w:r>
      <w:r>
        <w:t xml:space="preserve"> A good way to implement the bulk data generator is: (1) generate random users, (2) generate random bookmarks (each attached to a random user), (3) generate random tags</w:t>
      </w:r>
      <w:r>
        <w:rPr>
          <w:lang w:val="bg-BG"/>
        </w:rPr>
        <w:t>,</w:t>
      </w:r>
      <w:r>
        <w:t xml:space="preserve"> (4) attach a random number of existing tags to each bookmark, </w:t>
      </w:r>
      <w:r>
        <w:rPr>
          <w:lang w:val="bg-BG"/>
        </w:rPr>
        <w:t xml:space="preserve">(5) </w:t>
      </w:r>
      <w:r>
        <w:t>attach each word from the bookmark's title as tag to it.</w:t>
      </w:r>
    </w:p>
    <w:p w:rsidR="000021F7" w:rsidRDefault="000021F7" w:rsidP="000021F7">
      <w:r>
        <w:t>* You are free to use a stored procedure, a sequence of native SQL inserts or inserts through an ORM framework by choice.</w:t>
      </w:r>
    </w:p>
    <w:p w:rsidR="000021F7" w:rsidRPr="002020F2" w:rsidRDefault="000021F7" w:rsidP="000021F7">
      <w:r>
        <w:t>* Your generation process should take less than 5 minutes on average fast machine.</w:t>
      </w:r>
    </w:p>
    <w:p w:rsidR="000021F7" w:rsidRPr="002020F2" w:rsidRDefault="00B200ED" w:rsidP="000021F7">
      <w:pPr>
        <w:spacing w:before="0" w:after="0"/>
        <w:jc w:val="right"/>
        <w:rPr>
          <w:szCs w:val="22"/>
        </w:rPr>
      </w:pPr>
      <w:r>
        <w:rPr>
          <w:szCs w:val="22"/>
        </w:rPr>
        <w:t>15</w:t>
      </w:r>
      <w:r w:rsidR="000021F7">
        <w:rPr>
          <w:szCs w:val="22"/>
        </w:rPr>
        <w:t xml:space="preserve"> score</w:t>
      </w:r>
      <w:r>
        <w:rPr>
          <w:szCs w:val="22"/>
        </w:rPr>
        <w:t xml:space="preserve"> (optional)</w:t>
      </w:r>
    </w:p>
    <w:p w:rsidR="002451E1" w:rsidRDefault="002451E1" w:rsidP="002451E1">
      <w:pPr>
        <w:pStyle w:val="Heading2"/>
      </w:pPr>
      <w:r>
        <w:lastRenderedPageBreak/>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r>
        <w:t xml:space="preserve">To pass the exam you need </w:t>
      </w:r>
      <w:r w:rsidR="00B83A1C">
        <w:t>6</w:t>
      </w:r>
      <w:r>
        <w:t>0 score (of 100 scores total).</w:t>
      </w:r>
    </w:p>
    <w:p w:rsidR="002451E1" w:rsidRDefault="002451E1" w:rsidP="002451E1">
      <w:pPr>
        <w:pStyle w:val="Heading2"/>
      </w:pPr>
      <w:r>
        <w:t>Other Terms</w:t>
      </w:r>
    </w:p>
    <w:p w:rsidR="002451E1" w:rsidRDefault="002451E1" w:rsidP="002451E1">
      <w:r>
        <w:t>During the exam it is allowed to use any teaching materials, lectures, books, existing source code, and other paper or Internet resources.</w:t>
      </w:r>
    </w:p>
    <w:p w:rsidR="002451E1" w:rsidRPr="00E71ECB" w:rsidRDefault="002451E1" w:rsidP="002451E1">
      <w:r>
        <w:t xml:space="preserve">Direct or indirect communication with anybody in class or outside is forbidden. This includes but does not limit to technical conversations with other students, using mobile phones, chat software (Skype, ICQ, etc.), email, forum posts, </w:t>
      </w:r>
      <w:r w:rsidR="008A6076">
        <w:t xml:space="preserve">folder synchronization software (like </w:t>
      </w:r>
      <w:proofErr w:type="spellStart"/>
      <w:r w:rsidR="008A6076">
        <w:t>Dropbox</w:t>
      </w:r>
      <w:proofErr w:type="spellEnd"/>
      <w:r w:rsidR="008A6076">
        <w:t xml:space="preserve">), </w:t>
      </w:r>
      <w:r>
        <w:t>etc.</w:t>
      </w:r>
    </w:p>
    <w:p w:rsidR="002451E1" w:rsidRDefault="002451E1" w:rsidP="002451E1">
      <w:pPr>
        <w:pStyle w:val="Heading2"/>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F93" w:rsidRDefault="00143F93">
      <w:r>
        <w:separator/>
      </w:r>
    </w:p>
  </w:endnote>
  <w:endnote w:type="continuationSeparator" w:id="0">
    <w:p w:rsidR="00143F93" w:rsidRDefault="00143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F43CB8">
            <w:rPr>
              <w:noProof/>
            </w:rPr>
            <w:t>5</w:t>
          </w:r>
          <w:r w:rsidRPr="000E532F">
            <w:fldChar w:fldCharType="end"/>
          </w:r>
          <w:r w:rsidRPr="000E532F">
            <w:t xml:space="preserve"> of </w:t>
          </w:r>
          <w:r w:rsidR="00143F93">
            <w:fldChar w:fldCharType="begin"/>
          </w:r>
          <w:r w:rsidR="00143F93">
            <w:instrText xml:space="preserve"> NUMPAGES </w:instrText>
          </w:r>
          <w:r w:rsidR="00143F93">
            <w:fldChar w:fldCharType="separate"/>
          </w:r>
          <w:r w:rsidR="00F43CB8">
            <w:rPr>
              <w:noProof/>
            </w:rPr>
            <w:t>6</w:t>
          </w:r>
          <w:r w:rsidR="00143F93">
            <w:rPr>
              <w:noProof/>
            </w:rPr>
            <w:fldChar w:fldCharType="end"/>
          </w:r>
        </w:p>
      </w:tc>
      <w:tc>
        <w:tcPr>
          <w:tcW w:w="3544" w:type="dxa"/>
          <w:vAlign w:val="center"/>
        </w:tcPr>
        <w:p w:rsidR="00E838F0" w:rsidRPr="00127768" w:rsidRDefault="00143F93"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F93" w:rsidRDefault="00143F93">
      <w:r>
        <w:separator/>
      </w:r>
    </w:p>
  </w:footnote>
  <w:footnote w:type="continuationSeparator" w:id="0">
    <w:p w:rsidR="00143F93" w:rsidRDefault="00143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 xml:space="preserve">Alexander </w:t>
          </w:r>
          <w:proofErr w:type="spellStart"/>
          <w:r>
            <w:t>Malinov</w:t>
          </w:r>
          <w:proofErr w:type="spellEnd"/>
          <w:r>
            <w:rPr>
              <w:lang w:val="bg-BG"/>
            </w:rPr>
            <w:t>“</w:t>
          </w:r>
          <w:r>
            <w:t xml:space="preserve"> Blvd. </w:t>
          </w:r>
          <w:r>
            <w:rPr>
              <w:lang w:val="bg-BG"/>
            </w:rPr>
            <w:t>3</w:t>
          </w:r>
          <w:r>
            <w:t xml:space="preserve">1, </w:t>
          </w:r>
          <w:r>
            <w:rPr>
              <w:rFonts w:eastAsia="Malgun Gothic"/>
              <w:lang w:eastAsia="ko-KR"/>
            </w:rPr>
            <w:t>Sofia</w:t>
          </w:r>
          <w:r>
            <w:t>, 1729</w:t>
          </w:r>
        </w:p>
        <w:p w:rsidR="00E838F0" w:rsidRDefault="00143F93"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9"/>
  </w:num>
  <w:num w:numId="7">
    <w:abstractNumId w:val="7"/>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21F7"/>
    <w:rsid w:val="00004E5A"/>
    <w:rsid w:val="00010247"/>
    <w:rsid w:val="00024338"/>
    <w:rsid w:val="00027702"/>
    <w:rsid w:val="00031BE2"/>
    <w:rsid w:val="0003314B"/>
    <w:rsid w:val="00033E24"/>
    <w:rsid w:val="00034946"/>
    <w:rsid w:val="00043235"/>
    <w:rsid w:val="00051A0F"/>
    <w:rsid w:val="00051ABB"/>
    <w:rsid w:val="00056004"/>
    <w:rsid w:val="00063ABA"/>
    <w:rsid w:val="00065DAE"/>
    <w:rsid w:val="00070960"/>
    <w:rsid w:val="000733CB"/>
    <w:rsid w:val="000740B9"/>
    <w:rsid w:val="00084F57"/>
    <w:rsid w:val="000943BF"/>
    <w:rsid w:val="000C300D"/>
    <w:rsid w:val="000D1B7A"/>
    <w:rsid w:val="000D3CF9"/>
    <w:rsid w:val="000D40AE"/>
    <w:rsid w:val="000D7973"/>
    <w:rsid w:val="000E0B5E"/>
    <w:rsid w:val="000E197A"/>
    <w:rsid w:val="000E494F"/>
    <w:rsid w:val="000E532F"/>
    <w:rsid w:val="000E6EA7"/>
    <w:rsid w:val="000F33C3"/>
    <w:rsid w:val="001047C0"/>
    <w:rsid w:val="0011026F"/>
    <w:rsid w:val="00112EEA"/>
    <w:rsid w:val="001248BE"/>
    <w:rsid w:val="00127768"/>
    <w:rsid w:val="00134C58"/>
    <w:rsid w:val="00143F93"/>
    <w:rsid w:val="0014677B"/>
    <w:rsid w:val="001510E9"/>
    <w:rsid w:val="0015193B"/>
    <w:rsid w:val="0015630B"/>
    <w:rsid w:val="001635EE"/>
    <w:rsid w:val="0017625F"/>
    <w:rsid w:val="001842A5"/>
    <w:rsid w:val="00190FDA"/>
    <w:rsid w:val="00193E4B"/>
    <w:rsid w:val="001957A4"/>
    <w:rsid w:val="00195962"/>
    <w:rsid w:val="00196928"/>
    <w:rsid w:val="001976E7"/>
    <w:rsid w:val="001B00CA"/>
    <w:rsid w:val="001B02D5"/>
    <w:rsid w:val="001B42C2"/>
    <w:rsid w:val="001C6B8B"/>
    <w:rsid w:val="001D1EA7"/>
    <w:rsid w:val="001D6BF2"/>
    <w:rsid w:val="001E177B"/>
    <w:rsid w:val="001E1F24"/>
    <w:rsid w:val="001E4080"/>
    <w:rsid w:val="002067D1"/>
    <w:rsid w:val="00213EAA"/>
    <w:rsid w:val="0022155A"/>
    <w:rsid w:val="002256CC"/>
    <w:rsid w:val="00234452"/>
    <w:rsid w:val="00244AD1"/>
    <w:rsid w:val="002451E1"/>
    <w:rsid w:val="002501EA"/>
    <w:rsid w:val="0025114C"/>
    <w:rsid w:val="00261136"/>
    <w:rsid w:val="00270C98"/>
    <w:rsid w:val="00270DD5"/>
    <w:rsid w:val="0027273B"/>
    <w:rsid w:val="002730AA"/>
    <w:rsid w:val="002778F6"/>
    <w:rsid w:val="00280B2F"/>
    <w:rsid w:val="00282344"/>
    <w:rsid w:val="002868AD"/>
    <w:rsid w:val="00286DDB"/>
    <w:rsid w:val="002A04B2"/>
    <w:rsid w:val="002A6C6F"/>
    <w:rsid w:val="002B6B03"/>
    <w:rsid w:val="002C1485"/>
    <w:rsid w:val="002C6AC0"/>
    <w:rsid w:val="002D3733"/>
    <w:rsid w:val="002D625A"/>
    <w:rsid w:val="002F27CA"/>
    <w:rsid w:val="002F2EA1"/>
    <w:rsid w:val="00301631"/>
    <w:rsid w:val="00302CDC"/>
    <w:rsid w:val="00304206"/>
    <w:rsid w:val="003156E8"/>
    <w:rsid w:val="003341A0"/>
    <w:rsid w:val="003349A0"/>
    <w:rsid w:val="00335F16"/>
    <w:rsid w:val="003376A7"/>
    <w:rsid w:val="00340AB6"/>
    <w:rsid w:val="00340BB7"/>
    <w:rsid w:val="00346BC7"/>
    <w:rsid w:val="00353E4D"/>
    <w:rsid w:val="003606FD"/>
    <w:rsid w:val="00360B4D"/>
    <w:rsid w:val="00361CF6"/>
    <w:rsid w:val="003623CF"/>
    <w:rsid w:val="003625C6"/>
    <w:rsid w:val="00374F38"/>
    <w:rsid w:val="00380B60"/>
    <w:rsid w:val="0038720A"/>
    <w:rsid w:val="00392E78"/>
    <w:rsid w:val="003A24B4"/>
    <w:rsid w:val="003A4BA8"/>
    <w:rsid w:val="003B0BA0"/>
    <w:rsid w:val="003B312B"/>
    <w:rsid w:val="003B73DB"/>
    <w:rsid w:val="003C355F"/>
    <w:rsid w:val="003C6947"/>
    <w:rsid w:val="003D2B08"/>
    <w:rsid w:val="003E1770"/>
    <w:rsid w:val="003E238C"/>
    <w:rsid w:val="003F0025"/>
    <w:rsid w:val="003F3A33"/>
    <w:rsid w:val="00404189"/>
    <w:rsid w:val="00416D86"/>
    <w:rsid w:val="004210F6"/>
    <w:rsid w:val="004254EE"/>
    <w:rsid w:val="004308AA"/>
    <w:rsid w:val="004452F2"/>
    <w:rsid w:val="00446410"/>
    <w:rsid w:val="00453CA4"/>
    <w:rsid w:val="00460E19"/>
    <w:rsid w:val="0046113A"/>
    <w:rsid w:val="004616E5"/>
    <w:rsid w:val="00461717"/>
    <w:rsid w:val="00466846"/>
    <w:rsid w:val="00467E8E"/>
    <w:rsid w:val="00471AA9"/>
    <w:rsid w:val="004766ED"/>
    <w:rsid w:val="00482A9B"/>
    <w:rsid w:val="00496CA8"/>
    <w:rsid w:val="004B21CC"/>
    <w:rsid w:val="004B3132"/>
    <w:rsid w:val="004B4EBC"/>
    <w:rsid w:val="004C007D"/>
    <w:rsid w:val="004C0C23"/>
    <w:rsid w:val="004C5ADC"/>
    <w:rsid w:val="004D0809"/>
    <w:rsid w:val="004D73BC"/>
    <w:rsid w:val="004D7BAC"/>
    <w:rsid w:val="004E19BB"/>
    <w:rsid w:val="004E665D"/>
    <w:rsid w:val="004F473F"/>
    <w:rsid w:val="004F7ECF"/>
    <w:rsid w:val="00500A74"/>
    <w:rsid w:val="00502A78"/>
    <w:rsid w:val="00505A90"/>
    <w:rsid w:val="00507C61"/>
    <w:rsid w:val="00512ED7"/>
    <w:rsid w:val="0051316B"/>
    <w:rsid w:val="00513183"/>
    <w:rsid w:val="00531449"/>
    <w:rsid w:val="00535770"/>
    <w:rsid w:val="0053698C"/>
    <w:rsid w:val="00541958"/>
    <w:rsid w:val="00553AB4"/>
    <w:rsid w:val="00554CD4"/>
    <w:rsid w:val="00556584"/>
    <w:rsid w:val="005578D0"/>
    <w:rsid w:val="00560FD3"/>
    <w:rsid w:val="005668A0"/>
    <w:rsid w:val="00571182"/>
    <w:rsid w:val="00577F46"/>
    <w:rsid w:val="00581484"/>
    <w:rsid w:val="00582B7E"/>
    <w:rsid w:val="005907FF"/>
    <w:rsid w:val="005929CD"/>
    <w:rsid w:val="005948C2"/>
    <w:rsid w:val="00597C09"/>
    <w:rsid w:val="005B0D5C"/>
    <w:rsid w:val="005B6632"/>
    <w:rsid w:val="005C07DE"/>
    <w:rsid w:val="005C1CEC"/>
    <w:rsid w:val="005D1C62"/>
    <w:rsid w:val="005D3CCC"/>
    <w:rsid w:val="005D3F6F"/>
    <w:rsid w:val="005D52F9"/>
    <w:rsid w:val="005E61B0"/>
    <w:rsid w:val="005F1E66"/>
    <w:rsid w:val="006001FA"/>
    <w:rsid w:val="006029FA"/>
    <w:rsid w:val="00604540"/>
    <w:rsid w:val="00605BD1"/>
    <w:rsid w:val="00610A1F"/>
    <w:rsid w:val="0061142D"/>
    <w:rsid w:val="0061798A"/>
    <w:rsid w:val="00617DBF"/>
    <w:rsid w:val="006306A3"/>
    <w:rsid w:val="006320C6"/>
    <w:rsid w:val="00634698"/>
    <w:rsid w:val="00636D60"/>
    <w:rsid w:val="00647AF5"/>
    <w:rsid w:val="006525F2"/>
    <w:rsid w:val="00660EC8"/>
    <w:rsid w:val="00663699"/>
    <w:rsid w:val="00686F82"/>
    <w:rsid w:val="00694736"/>
    <w:rsid w:val="00697687"/>
    <w:rsid w:val="006A1129"/>
    <w:rsid w:val="006A74A5"/>
    <w:rsid w:val="006B01AC"/>
    <w:rsid w:val="006B13C8"/>
    <w:rsid w:val="006C1A3A"/>
    <w:rsid w:val="006C4D39"/>
    <w:rsid w:val="006C799E"/>
    <w:rsid w:val="006D04FB"/>
    <w:rsid w:val="006D0EED"/>
    <w:rsid w:val="006D5CA6"/>
    <w:rsid w:val="006E7EE1"/>
    <w:rsid w:val="006F6A9F"/>
    <w:rsid w:val="00700288"/>
    <w:rsid w:val="007079C8"/>
    <w:rsid w:val="0071580A"/>
    <w:rsid w:val="007231FB"/>
    <w:rsid w:val="007234CF"/>
    <w:rsid w:val="00733200"/>
    <w:rsid w:val="00746BFE"/>
    <w:rsid w:val="00750E5D"/>
    <w:rsid w:val="00753911"/>
    <w:rsid w:val="00753A30"/>
    <w:rsid w:val="00756610"/>
    <w:rsid w:val="00760400"/>
    <w:rsid w:val="00763847"/>
    <w:rsid w:val="00780EF9"/>
    <w:rsid w:val="00781100"/>
    <w:rsid w:val="00787F60"/>
    <w:rsid w:val="00790B8C"/>
    <w:rsid w:val="00792CC8"/>
    <w:rsid w:val="007945E7"/>
    <w:rsid w:val="00796B48"/>
    <w:rsid w:val="007A5892"/>
    <w:rsid w:val="007B2F61"/>
    <w:rsid w:val="007C0026"/>
    <w:rsid w:val="007C4F57"/>
    <w:rsid w:val="007D25D0"/>
    <w:rsid w:val="007D7773"/>
    <w:rsid w:val="007E1CE4"/>
    <w:rsid w:val="007E3DB6"/>
    <w:rsid w:val="007E682E"/>
    <w:rsid w:val="007F6565"/>
    <w:rsid w:val="00800BC7"/>
    <w:rsid w:val="00803974"/>
    <w:rsid w:val="008069D4"/>
    <w:rsid w:val="00807B7C"/>
    <w:rsid w:val="00812E48"/>
    <w:rsid w:val="00822482"/>
    <w:rsid w:val="00823DEE"/>
    <w:rsid w:val="00827AA4"/>
    <w:rsid w:val="0083015F"/>
    <w:rsid w:val="008471B5"/>
    <w:rsid w:val="00847872"/>
    <w:rsid w:val="00863113"/>
    <w:rsid w:val="0086473A"/>
    <w:rsid w:val="00865AB8"/>
    <w:rsid w:val="008673C4"/>
    <w:rsid w:val="00867510"/>
    <w:rsid w:val="0087049B"/>
    <w:rsid w:val="00870707"/>
    <w:rsid w:val="008758B8"/>
    <w:rsid w:val="00887AEA"/>
    <w:rsid w:val="00894711"/>
    <w:rsid w:val="00894876"/>
    <w:rsid w:val="008A6076"/>
    <w:rsid w:val="008C6DCC"/>
    <w:rsid w:val="008D292C"/>
    <w:rsid w:val="008D388A"/>
    <w:rsid w:val="008D4936"/>
    <w:rsid w:val="008D5082"/>
    <w:rsid w:val="008E61EC"/>
    <w:rsid w:val="008F1EF5"/>
    <w:rsid w:val="008F54C2"/>
    <w:rsid w:val="008F7D05"/>
    <w:rsid w:val="008F7DA1"/>
    <w:rsid w:val="009015D3"/>
    <w:rsid w:val="00905638"/>
    <w:rsid w:val="009128CD"/>
    <w:rsid w:val="0091723A"/>
    <w:rsid w:val="009247A7"/>
    <w:rsid w:val="009370B8"/>
    <w:rsid w:val="009417FC"/>
    <w:rsid w:val="00941EE5"/>
    <w:rsid w:val="009449D0"/>
    <w:rsid w:val="00947673"/>
    <w:rsid w:val="0095490F"/>
    <w:rsid w:val="00957512"/>
    <w:rsid w:val="00963068"/>
    <w:rsid w:val="0096643B"/>
    <w:rsid w:val="00976DCA"/>
    <w:rsid w:val="00977449"/>
    <w:rsid w:val="00984484"/>
    <w:rsid w:val="009911AE"/>
    <w:rsid w:val="00991301"/>
    <w:rsid w:val="00992B46"/>
    <w:rsid w:val="009A4F13"/>
    <w:rsid w:val="009A534F"/>
    <w:rsid w:val="009D421F"/>
    <w:rsid w:val="009E5197"/>
    <w:rsid w:val="009E5CA1"/>
    <w:rsid w:val="009E717D"/>
    <w:rsid w:val="009F0E36"/>
    <w:rsid w:val="009F1774"/>
    <w:rsid w:val="00A012D8"/>
    <w:rsid w:val="00A01D3F"/>
    <w:rsid w:val="00A17FA8"/>
    <w:rsid w:val="00A21D9C"/>
    <w:rsid w:val="00A271AE"/>
    <w:rsid w:val="00A60F17"/>
    <w:rsid w:val="00A612C5"/>
    <w:rsid w:val="00A66C95"/>
    <w:rsid w:val="00A66D6C"/>
    <w:rsid w:val="00A74A55"/>
    <w:rsid w:val="00A85672"/>
    <w:rsid w:val="00A87B47"/>
    <w:rsid w:val="00A9626F"/>
    <w:rsid w:val="00A97129"/>
    <w:rsid w:val="00AB4606"/>
    <w:rsid w:val="00AC73A6"/>
    <w:rsid w:val="00AC7895"/>
    <w:rsid w:val="00AF1A47"/>
    <w:rsid w:val="00B05F43"/>
    <w:rsid w:val="00B13659"/>
    <w:rsid w:val="00B200ED"/>
    <w:rsid w:val="00B205EC"/>
    <w:rsid w:val="00B21BD9"/>
    <w:rsid w:val="00B222C7"/>
    <w:rsid w:val="00B2290F"/>
    <w:rsid w:val="00B409DD"/>
    <w:rsid w:val="00B42CD8"/>
    <w:rsid w:val="00B47F9A"/>
    <w:rsid w:val="00B6082A"/>
    <w:rsid w:val="00B62664"/>
    <w:rsid w:val="00B64B75"/>
    <w:rsid w:val="00B65A45"/>
    <w:rsid w:val="00B65F4B"/>
    <w:rsid w:val="00B668B5"/>
    <w:rsid w:val="00B66C56"/>
    <w:rsid w:val="00B70B3D"/>
    <w:rsid w:val="00B71B98"/>
    <w:rsid w:val="00B8107E"/>
    <w:rsid w:val="00B81C30"/>
    <w:rsid w:val="00B8305B"/>
    <w:rsid w:val="00B83A1C"/>
    <w:rsid w:val="00B864B2"/>
    <w:rsid w:val="00B942E5"/>
    <w:rsid w:val="00BA08C1"/>
    <w:rsid w:val="00BA4AE2"/>
    <w:rsid w:val="00BB17A9"/>
    <w:rsid w:val="00BB222F"/>
    <w:rsid w:val="00BC389A"/>
    <w:rsid w:val="00BD4535"/>
    <w:rsid w:val="00BD68FF"/>
    <w:rsid w:val="00BE5B09"/>
    <w:rsid w:val="00BF1CB7"/>
    <w:rsid w:val="00BF5A2C"/>
    <w:rsid w:val="00C03AED"/>
    <w:rsid w:val="00C106CA"/>
    <w:rsid w:val="00C139FD"/>
    <w:rsid w:val="00C17D8D"/>
    <w:rsid w:val="00C26319"/>
    <w:rsid w:val="00C2724A"/>
    <w:rsid w:val="00C3422D"/>
    <w:rsid w:val="00C420D7"/>
    <w:rsid w:val="00C45ACF"/>
    <w:rsid w:val="00C55498"/>
    <w:rsid w:val="00C56D5B"/>
    <w:rsid w:val="00C626FC"/>
    <w:rsid w:val="00C74A16"/>
    <w:rsid w:val="00C75802"/>
    <w:rsid w:val="00C80649"/>
    <w:rsid w:val="00C90C64"/>
    <w:rsid w:val="00C94013"/>
    <w:rsid w:val="00CA1113"/>
    <w:rsid w:val="00CA163F"/>
    <w:rsid w:val="00CA693F"/>
    <w:rsid w:val="00CB7622"/>
    <w:rsid w:val="00CC074D"/>
    <w:rsid w:val="00CC0A1F"/>
    <w:rsid w:val="00CC0E90"/>
    <w:rsid w:val="00CC2004"/>
    <w:rsid w:val="00CD0D07"/>
    <w:rsid w:val="00CD5582"/>
    <w:rsid w:val="00CD587F"/>
    <w:rsid w:val="00D0035C"/>
    <w:rsid w:val="00D015CA"/>
    <w:rsid w:val="00D03530"/>
    <w:rsid w:val="00D03A6A"/>
    <w:rsid w:val="00D07316"/>
    <w:rsid w:val="00D07512"/>
    <w:rsid w:val="00D10D97"/>
    <w:rsid w:val="00D114B0"/>
    <w:rsid w:val="00D164DC"/>
    <w:rsid w:val="00D23A94"/>
    <w:rsid w:val="00D23C9B"/>
    <w:rsid w:val="00D25231"/>
    <w:rsid w:val="00D31CE4"/>
    <w:rsid w:val="00D37523"/>
    <w:rsid w:val="00D44C79"/>
    <w:rsid w:val="00D453E0"/>
    <w:rsid w:val="00D462D2"/>
    <w:rsid w:val="00D46F00"/>
    <w:rsid w:val="00D522F6"/>
    <w:rsid w:val="00D551F8"/>
    <w:rsid w:val="00D64307"/>
    <w:rsid w:val="00D7520A"/>
    <w:rsid w:val="00D758D7"/>
    <w:rsid w:val="00D75DB1"/>
    <w:rsid w:val="00D840B7"/>
    <w:rsid w:val="00D84865"/>
    <w:rsid w:val="00D8543F"/>
    <w:rsid w:val="00D86395"/>
    <w:rsid w:val="00D92F51"/>
    <w:rsid w:val="00D94FA0"/>
    <w:rsid w:val="00DA18E2"/>
    <w:rsid w:val="00DA370C"/>
    <w:rsid w:val="00DA7302"/>
    <w:rsid w:val="00DB209F"/>
    <w:rsid w:val="00DC0104"/>
    <w:rsid w:val="00DC320B"/>
    <w:rsid w:val="00DD2EBC"/>
    <w:rsid w:val="00DE0129"/>
    <w:rsid w:val="00E20B92"/>
    <w:rsid w:val="00E251D3"/>
    <w:rsid w:val="00E25A5E"/>
    <w:rsid w:val="00E34BF3"/>
    <w:rsid w:val="00E35299"/>
    <w:rsid w:val="00E37BF3"/>
    <w:rsid w:val="00E4198D"/>
    <w:rsid w:val="00E452E8"/>
    <w:rsid w:val="00E51190"/>
    <w:rsid w:val="00E56430"/>
    <w:rsid w:val="00E61398"/>
    <w:rsid w:val="00E62D6A"/>
    <w:rsid w:val="00E63254"/>
    <w:rsid w:val="00E647DC"/>
    <w:rsid w:val="00E8354D"/>
    <w:rsid w:val="00E838F0"/>
    <w:rsid w:val="00E84B19"/>
    <w:rsid w:val="00E85D47"/>
    <w:rsid w:val="00E90A24"/>
    <w:rsid w:val="00EA08B0"/>
    <w:rsid w:val="00EA0B21"/>
    <w:rsid w:val="00EA579E"/>
    <w:rsid w:val="00EA665A"/>
    <w:rsid w:val="00EC54DD"/>
    <w:rsid w:val="00EC7DC4"/>
    <w:rsid w:val="00ED0A26"/>
    <w:rsid w:val="00ED2F3E"/>
    <w:rsid w:val="00ED7BC2"/>
    <w:rsid w:val="00EF5901"/>
    <w:rsid w:val="00EF5B2E"/>
    <w:rsid w:val="00F00ECD"/>
    <w:rsid w:val="00F14419"/>
    <w:rsid w:val="00F155FD"/>
    <w:rsid w:val="00F20488"/>
    <w:rsid w:val="00F24431"/>
    <w:rsid w:val="00F30CB3"/>
    <w:rsid w:val="00F35B1C"/>
    <w:rsid w:val="00F35CD4"/>
    <w:rsid w:val="00F43CB8"/>
    <w:rsid w:val="00F44305"/>
    <w:rsid w:val="00F45DE6"/>
    <w:rsid w:val="00F5031A"/>
    <w:rsid w:val="00F50D4C"/>
    <w:rsid w:val="00F619FF"/>
    <w:rsid w:val="00F62CEE"/>
    <w:rsid w:val="00F642FA"/>
    <w:rsid w:val="00F803CC"/>
    <w:rsid w:val="00F9692A"/>
    <w:rsid w:val="00FA58C1"/>
    <w:rsid w:val="00FB5538"/>
    <w:rsid w:val="00FB600F"/>
    <w:rsid w:val="00FD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724</TotalTime>
  <Pages>6</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Database Systems – Sample Exam – July 2013</vt:lpstr>
    </vt:vector>
  </TitlesOfParts>
  <Company>Telerik Corporation</Company>
  <LinksUpToDate>false</LinksUpToDate>
  <CharactersWithSpaces>10102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Sample Exam – July 2013</dc:title>
  <dc:subject>Attracting Candidates</dc:subject>
  <dc:creator>Svetlin Nakov</dc:creator>
  <cp:keywords>databases, DB, SQL, MySQL, SQL Server, MongoDB, XML, ORM, Entity Framework</cp:keywords>
  <dc:description/>
  <cp:lastModifiedBy>Svetlin Nakov</cp:lastModifiedBy>
  <cp:revision>201</cp:revision>
  <cp:lastPrinted>2009-11-24T10:33:00Z</cp:lastPrinted>
  <dcterms:created xsi:type="dcterms:W3CDTF">2013-07-18T18:19:00Z</dcterms:created>
  <dcterms:modified xsi:type="dcterms:W3CDTF">2013-07-24T12:50:00Z</dcterms:modified>
</cp:coreProperties>
</file>